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90" w:type="dxa"/>
        <w:tblLayout w:type="fixed"/>
        <w:tblCellMar>
          <w:left w:w="115" w:type="dxa"/>
          <w:right w:w="115" w:type="dxa"/>
        </w:tblCellMar>
        <w:tblLook w:val="04A0" w:firstRow="1" w:lastRow="0" w:firstColumn="1" w:lastColumn="0" w:noHBand="0" w:noVBand="1"/>
      </w:tblPr>
      <w:tblGrid>
        <w:gridCol w:w="3600"/>
        <w:gridCol w:w="720"/>
        <w:gridCol w:w="6470"/>
      </w:tblGrid>
      <w:tr w:rsidR="001B2ABD" w:rsidRPr="00CF0797" w14:paraId="68BA04D2" w14:textId="77777777" w:rsidTr="00EB14C4">
        <w:tc>
          <w:tcPr>
            <w:tcW w:w="3600" w:type="dxa"/>
          </w:tcPr>
          <w:p w14:paraId="47AC2D8E" w14:textId="77777777" w:rsidR="0049636A" w:rsidRDefault="0049636A" w:rsidP="00036450">
            <w:pPr>
              <w:pStyle w:val="Kop3"/>
              <w:rPr>
                <w:lang w:val="en-GB"/>
              </w:rPr>
            </w:pPr>
          </w:p>
          <w:p w14:paraId="335C6D3D" w14:textId="77777777" w:rsidR="0049636A" w:rsidRDefault="0049636A" w:rsidP="00036450">
            <w:pPr>
              <w:pStyle w:val="Kop3"/>
              <w:rPr>
                <w:lang w:val="en-GB"/>
              </w:rPr>
            </w:pPr>
          </w:p>
          <w:p w14:paraId="7BD79007" w14:textId="77777777" w:rsidR="0049636A" w:rsidRDefault="0049636A" w:rsidP="00036450">
            <w:pPr>
              <w:pStyle w:val="Kop3"/>
              <w:rPr>
                <w:lang w:val="en-GB"/>
              </w:rPr>
            </w:pPr>
          </w:p>
          <w:p w14:paraId="17BD58B4" w14:textId="77777777" w:rsidR="00EB14C4" w:rsidRDefault="00EB14C4" w:rsidP="00EB14C4">
            <w:pPr>
              <w:rPr>
                <w:lang w:val="en-GB"/>
              </w:rPr>
            </w:pPr>
            <w:r w:rsidRPr="00CF0797">
              <w:rPr>
                <w:noProof/>
                <w:lang w:val="en-GB"/>
              </w:rPr>
              <w:drawing>
                <wp:inline distT="0" distB="0" distL="0" distR="0" wp14:anchorId="096E8772" wp14:editId="704ECE6B">
                  <wp:extent cx="1978025" cy="1978025"/>
                  <wp:effectExtent l="0" t="0" r="3175" b="3175"/>
                  <wp:docPr id="4" name="Afbeelding 4" descr="Afbeelding met persoon, man, buiten, kij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ii.jpg"/>
                          <pic:cNvPicPr/>
                        </pic:nvPicPr>
                        <pic:blipFill>
                          <a:blip r:embed="rId10">
                            <a:extLst>
                              <a:ext uri="{28A0092B-C50C-407E-A947-70E740481C1C}">
                                <a14:useLocalDpi xmlns:a14="http://schemas.microsoft.com/office/drawing/2010/main" val="0"/>
                              </a:ext>
                            </a:extLst>
                          </a:blip>
                          <a:stretch>
                            <a:fillRect/>
                          </a:stretch>
                        </pic:blipFill>
                        <pic:spPr>
                          <a:xfrm>
                            <a:off x="0" y="0"/>
                            <a:ext cx="1978025" cy="1978025"/>
                          </a:xfrm>
                          <a:prstGeom prst="rect">
                            <a:avLst/>
                          </a:prstGeom>
                        </pic:spPr>
                      </pic:pic>
                    </a:graphicData>
                  </a:graphic>
                </wp:inline>
              </w:drawing>
            </w:r>
          </w:p>
          <w:p w14:paraId="5600A41E" w14:textId="77777777" w:rsidR="00EB14C4" w:rsidRDefault="00EB14C4" w:rsidP="00EB14C4">
            <w:pPr>
              <w:rPr>
                <w:lang w:val="en-GB"/>
              </w:rPr>
            </w:pPr>
          </w:p>
          <w:p w14:paraId="71A4EB9C" w14:textId="28E65497" w:rsidR="00EB14C4" w:rsidRPr="00EB14C4" w:rsidRDefault="00EB14C4" w:rsidP="00EB14C4">
            <w:pPr>
              <w:pStyle w:val="Kop2"/>
              <w:jc w:val="center"/>
              <w:rPr>
                <w:sz w:val="20"/>
                <w:szCs w:val="20"/>
                <w:lang w:val="en-GB"/>
              </w:rPr>
            </w:pPr>
            <w:r w:rsidRPr="00EB14C4">
              <w:rPr>
                <w:sz w:val="20"/>
                <w:szCs w:val="20"/>
                <w:lang w:val="en-GB"/>
              </w:rPr>
              <w:t xml:space="preserve">Student – </w:t>
            </w:r>
            <w:r w:rsidR="00FB434C">
              <w:rPr>
                <w:sz w:val="20"/>
                <w:szCs w:val="20"/>
                <w:lang w:val="en-GB"/>
              </w:rPr>
              <w:t>Computer Science</w:t>
            </w:r>
          </w:p>
          <w:p w14:paraId="5EEFC245" w14:textId="77777777" w:rsidR="001B2ABD" w:rsidRPr="00CF0797" w:rsidRDefault="00CD0207" w:rsidP="00EB14C4">
            <w:pPr>
              <w:pStyle w:val="Kop3"/>
              <w:tabs>
                <w:tab w:val="center" w:pos="1685"/>
              </w:tabs>
              <w:rPr>
                <w:lang w:val="en-GB"/>
              </w:rPr>
            </w:pPr>
            <w:sdt>
              <w:sdtPr>
                <w:rPr>
                  <w:lang w:val="en-GB"/>
                </w:rPr>
                <w:id w:val="-1711873194"/>
                <w:placeholder>
                  <w:docPart w:val="C9A1A675F9244ED88D68F4F386FE3B78"/>
                </w:placeholder>
                <w:temporary/>
                <w:showingPlcHdr/>
                <w15:appearance w15:val="hidden"/>
              </w:sdtPr>
              <w:sdtEndPr/>
              <w:sdtContent>
                <w:r w:rsidR="00036450" w:rsidRPr="00FB434C">
                  <w:rPr>
                    <w:color w:val="31752B"/>
                    <w:lang w:val="en-GB" w:bidi="nl-NL"/>
                  </w:rPr>
                  <w:t>Profiel</w:t>
                </w:r>
              </w:sdtContent>
            </w:sdt>
            <w:r w:rsidR="00EB14C4">
              <w:rPr>
                <w:lang w:val="en-GB"/>
              </w:rPr>
              <w:tab/>
            </w:r>
          </w:p>
          <w:p w14:paraId="2EFCC1FC" w14:textId="77777777" w:rsidR="00036450" w:rsidRDefault="008F3ACB" w:rsidP="00036450">
            <w:pPr>
              <w:rPr>
                <w:lang w:val="en-GB"/>
              </w:rPr>
            </w:pPr>
            <w:r>
              <w:rPr>
                <w:lang w:val="en-GB"/>
              </w:rPr>
              <w:t>I am a very curious, creative person. I firmly believe understanding the basis of all fields is a good start point for me to be able to work in varied teams, as well as my unique look onto issues.</w:t>
            </w:r>
          </w:p>
          <w:p w14:paraId="31AAB01F" w14:textId="77777777" w:rsidR="00B12108" w:rsidRPr="00CF0797" w:rsidRDefault="00B12108" w:rsidP="00036450">
            <w:pPr>
              <w:rPr>
                <w:lang w:val="en-GB"/>
              </w:rPr>
            </w:pPr>
            <w:r>
              <w:rPr>
                <w:lang w:val="en-GB"/>
              </w:rPr>
              <w:t>I am a perfectionist and I will work on a project as long as it takes to make it feel just right.</w:t>
            </w:r>
          </w:p>
          <w:p w14:paraId="7C336B5A" w14:textId="77777777" w:rsidR="00036450" w:rsidRPr="00CF0797" w:rsidRDefault="00036450" w:rsidP="00036450">
            <w:pPr>
              <w:rPr>
                <w:lang w:val="en-GB"/>
              </w:rPr>
            </w:pPr>
          </w:p>
          <w:sdt>
            <w:sdtPr>
              <w:rPr>
                <w:lang w:val="en-GB"/>
              </w:rPr>
              <w:id w:val="-1954003311"/>
              <w:placeholder>
                <w:docPart w:val="106CB113349B44A0A11B54C8756BCB92"/>
              </w:placeholder>
              <w:temporary/>
              <w:showingPlcHdr/>
              <w15:appearance w15:val="hidden"/>
            </w:sdtPr>
            <w:sdtEndPr/>
            <w:sdtContent>
              <w:p w14:paraId="5BAA5095" w14:textId="77777777" w:rsidR="00036450" w:rsidRPr="0049636A" w:rsidRDefault="004813B3" w:rsidP="00036450">
                <w:pPr>
                  <w:pStyle w:val="Kop3"/>
                  <w:rPr>
                    <w:lang w:val="nl-BE"/>
                  </w:rPr>
                </w:pPr>
                <w:r w:rsidRPr="00FB434C">
                  <w:rPr>
                    <w:color w:val="31752B"/>
                    <w:lang w:val="nl-BE" w:bidi="nl-NL"/>
                  </w:rPr>
                  <w:t>CONTACT</w:t>
                </w:r>
              </w:p>
            </w:sdtContent>
          </w:sdt>
          <w:sdt>
            <w:sdtPr>
              <w:rPr>
                <w:lang w:val="en-GB"/>
              </w:rPr>
              <w:id w:val="1111563247"/>
              <w:placeholder>
                <w:docPart w:val="317C38C7D2DF4E7E93C4264E57407FD4"/>
              </w:placeholder>
              <w:temporary/>
              <w:showingPlcHdr/>
              <w15:appearance w15:val="hidden"/>
            </w:sdtPr>
            <w:sdtEndPr/>
            <w:sdtContent>
              <w:p w14:paraId="2FE24BC2" w14:textId="77777777" w:rsidR="004D3011" w:rsidRPr="0049636A" w:rsidRDefault="004D3011" w:rsidP="004D3011">
                <w:pPr>
                  <w:rPr>
                    <w:lang w:val="nl-BE"/>
                  </w:rPr>
                </w:pPr>
                <w:r w:rsidRPr="0049636A">
                  <w:rPr>
                    <w:lang w:val="nl-BE" w:bidi="nl-NL"/>
                  </w:rPr>
                  <w:t>TELEFOON:</w:t>
                </w:r>
              </w:p>
            </w:sdtContent>
          </w:sdt>
          <w:p w14:paraId="17810CF9" w14:textId="77777777" w:rsidR="004D3011" w:rsidRPr="0049636A" w:rsidRDefault="00CF0797" w:rsidP="004D3011">
            <w:pPr>
              <w:rPr>
                <w:lang w:val="nl-BE"/>
              </w:rPr>
            </w:pPr>
            <w:r w:rsidRPr="0049636A">
              <w:rPr>
                <w:lang w:val="nl-BE"/>
              </w:rPr>
              <w:t xml:space="preserve">+32 471 17 74 50 </w:t>
            </w:r>
          </w:p>
          <w:p w14:paraId="4CDB6879" w14:textId="77777777" w:rsidR="004D3011" w:rsidRPr="0049636A" w:rsidRDefault="004D3011" w:rsidP="004D3011">
            <w:pPr>
              <w:rPr>
                <w:lang w:val="nl-BE"/>
              </w:rPr>
            </w:pPr>
          </w:p>
          <w:sdt>
            <w:sdtPr>
              <w:rPr>
                <w:lang w:val="en-GB"/>
              </w:rPr>
              <w:id w:val="-240260293"/>
              <w:placeholder>
                <w:docPart w:val="E8C0EC9D68064669BAEA62AAD0D552AF"/>
              </w:placeholder>
              <w:temporary/>
              <w:showingPlcHdr/>
              <w15:appearance w15:val="hidden"/>
            </w:sdtPr>
            <w:sdtEndPr/>
            <w:sdtContent>
              <w:p w14:paraId="1843D6C1" w14:textId="77777777" w:rsidR="004D3011" w:rsidRPr="0049636A" w:rsidRDefault="004D3011" w:rsidP="004D3011">
                <w:pPr>
                  <w:rPr>
                    <w:lang w:val="nl-BE"/>
                  </w:rPr>
                </w:pPr>
                <w:r w:rsidRPr="0049636A">
                  <w:rPr>
                    <w:lang w:val="nl-BE" w:bidi="nl-NL"/>
                  </w:rPr>
                  <w:t>E-MAIL:</w:t>
                </w:r>
              </w:p>
            </w:sdtContent>
          </w:sdt>
          <w:p w14:paraId="7D927A0F" w14:textId="77777777" w:rsidR="00036450" w:rsidRPr="0049636A" w:rsidRDefault="00CD0207" w:rsidP="004D3011">
            <w:pPr>
              <w:rPr>
                <w:lang w:val="nl-BE"/>
              </w:rPr>
            </w:pPr>
            <w:hyperlink r:id="rId11" w:history="1">
              <w:r w:rsidR="00CF0797" w:rsidRPr="0049636A">
                <w:rPr>
                  <w:rStyle w:val="Hyperlink"/>
                  <w:lang w:val="nl-BE"/>
                </w:rPr>
                <w:t>Levi.nauwelaerts@gmail.com</w:t>
              </w:r>
            </w:hyperlink>
          </w:p>
          <w:p w14:paraId="77618A61" w14:textId="50750A2C" w:rsidR="00CF0797" w:rsidRPr="0049636A" w:rsidRDefault="00CD0207" w:rsidP="004D3011">
            <w:pPr>
              <w:rPr>
                <w:lang w:val="nl-BE"/>
              </w:rPr>
            </w:pPr>
            <w:hyperlink r:id="rId12" w:history="1">
              <w:r w:rsidR="00FB434C" w:rsidRPr="008C74CA">
                <w:rPr>
                  <w:rStyle w:val="Hyperlink"/>
                  <w:lang w:val="nl-BE"/>
                </w:rPr>
                <w:t>r0702452@student.thomasmore.be</w:t>
              </w:r>
            </w:hyperlink>
          </w:p>
          <w:p w14:paraId="7406B208" w14:textId="77777777" w:rsidR="00CF0797" w:rsidRPr="0049636A" w:rsidRDefault="00CF0797" w:rsidP="004D3011">
            <w:pPr>
              <w:rPr>
                <w:rStyle w:val="Hyperlink"/>
                <w:lang w:val="nl-BE"/>
              </w:rPr>
            </w:pPr>
          </w:p>
          <w:p w14:paraId="3FE8D46B" w14:textId="77777777" w:rsidR="00CF0797" w:rsidRPr="002A3DE2" w:rsidRDefault="00CF0797" w:rsidP="002A3DE2">
            <w:pPr>
              <w:rPr>
                <w:lang w:val="en-GB"/>
              </w:rPr>
            </w:pPr>
          </w:p>
        </w:tc>
        <w:tc>
          <w:tcPr>
            <w:tcW w:w="720" w:type="dxa"/>
          </w:tcPr>
          <w:p w14:paraId="6229DBEB" w14:textId="77777777" w:rsidR="001B2ABD" w:rsidRPr="00CF0797" w:rsidRDefault="001B2ABD" w:rsidP="000C45FF">
            <w:pPr>
              <w:tabs>
                <w:tab w:val="left" w:pos="990"/>
              </w:tabs>
              <w:rPr>
                <w:lang w:val="en-GB"/>
              </w:rPr>
            </w:pPr>
          </w:p>
        </w:tc>
        <w:tc>
          <w:tcPr>
            <w:tcW w:w="6470" w:type="dxa"/>
          </w:tcPr>
          <w:p w14:paraId="7AE6B869" w14:textId="77777777" w:rsidR="00EB14C4" w:rsidRPr="00FB434C" w:rsidRDefault="00EB14C4" w:rsidP="00EB14C4">
            <w:pPr>
              <w:pStyle w:val="Kop1"/>
              <w:jc w:val="center"/>
              <w:rPr>
                <w:b/>
                <w:color w:val="31752B"/>
                <w:sz w:val="56"/>
                <w:szCs w:val="56"/>
                <w:lang w:val="en-GB"/>
              </w:rPr>
            </w:pPr>
            <w:r w:rsidRPr="00FB434C">
              <w:rPr>
                <w:b/>
                <w:color w:val="31752B"/>
                <w:sz w:val="56"/>
                <w:szCs w:val="56"/>
                <w:lang w:val="en-GB"/>
              </w:rPr>
              <w:t>Levi Nauwelaerts</w:t>
            </w:r>
          </w:p>
          <w:p w14:paraId="003D7F85" w14:textId="77777777" w:rsidR="001B2ABD" w:rsidRPr="00321539" w:rsidRDefault="00CF0797" w:rsidP="00FB434C">
            <w:pPr>
              <w:pStyle w:val="Kop2"/>
              <w:rPr>
                <w:lang w:val="en-US"/>
              </w:rPr>
            </w:pPr>
            <w:r w:rsidRPr="00321539">
              <w:rPr>
                <w:lang w:val="en-US"/>
              </w:rPr>
              <w:t>Education</w:t>
            </w:r>
          </w:p>
          <w:p w14:paraId="0C687BFA" w14:textId="77777777" w:rsidR="00B20DC8" w:rsidRDefault="00B20DC8" w:rsidP="00036450">
            <w:pPr>
              <w:rPr>
                <w:b/>
                <w:lang w:val="en-GB"/>
              </w:rPr>
            </w:pPr>
            <w:r>
              <w:rPr>
                <w:b/>
                <w:lang w:val="en-GB"/>
              </w:rPr>
              <w:t xml:space="preserve">Thomas More </w:t>
            </w:r>
          </w:p>
          <w:p w14:paraId="7769318D" w14:textId="77777777" w:rsidR="00B20DC8" w:rsidRPr="00321539" w:rsidRDefault="00B20DC8" w:rsidP="00036450">
            <w:pPr>
              <w:rPr>
                <w:bCs/>
                <w:lang w:val="en-US"/>
              </w:rPr>
            </w:pPr>
            <w:r w:rsidRPr="00321539">
              <w:rPr>
                <w:bCs/>
                <w:lang w:val="en-US"/>
              </w:rPr>
              <w:t>September 2019- Present</w:t>
            </w:r>
          </w:p>
          <w:p w14:paraId="5251D008" w14:textId="35744BB2" w:rsidR="00036450" w:rsidRPr="00B20DC8" w:rsidRDefault="00B20DC8" w:rsidP="00036450">
            <w:pPr>
              <w:rPr>
                <w:b/>
                <w:lang w:val="en-US"/>
              </w:rPr>
            </w:pPr>
            <w:r>
              <w:rPr>
                <w:bCs/>
                <w:lang w:val="en-US"/>
              </w:rPr>
              <w:t xml:space="preserve">Bachelor </w:t>
            </w:r>
            <w:r w:rsidRPr="00B20DC8">
              <w:rPr>
                <w:bCs/>
                <w:lang w:val="en-US"/>
              </w:rPr>
              <w:t xml:space="preserve">Applied </w:t>
            </w:r>
            <w:r>
              <w:rPr>
                <w:bCs/>
                <w:lang w:val="en-US"/>
              </w:rPr>
              <w:t xml:space="preserve">Artificial Intelligence. </w:t>
            </w:r>
            <w:r w:rsidR="003804EC" w:rsidRPr="00B20DC8">
              <w:rPr>
                <w:b/>
                <w:lang w:val="en-US"/>
              </w:rPr>
              <w:br/>
            </w:r>
            <w:r w:rsidR="003804EC" w:rsidRPr="00B20DC8">
              <w:rPr>
                <w:b/>
                <w:lang w:val="en-US"/>
              </w:rPr>
              <w:br/>
            </w:r>
            <w:r w:rsidR="00C055E9" w:rsidRPr="00B20DC8">
              <w:rPr>
                <w:b/>
                <w:lang w:val="en-US"/>
              </w:rPr>
              <w:t>UC Leuven-Limburg</w:t>
            </w:r>
          </w:p>
          <w:p w14:paraId="27A69E06" w14:textId="78E2CE05" w:rsidR="00036450" w:rsidRPr="00CF0797" w:rsidRDefault="00494385" w:rsidP="00036450">
            <w:pPr>
              <w:pStyle w:val="Datum"/>
              <w:rPr>
                <w:lang w:val="en-GB"/>
              </w:rPr>
            </w:pPr>
            <w:r>
              <w:rPr>
                <w:lang w:val="en-GB"/>
              </w:rPr>
              <w:t>September 2017</w:t>
            </w:r>
            <w:r w:rsidR="00036450" w:rsidRPr="00CF0797">
              <w:rPr>
                <w:lang w:val="en-GB" w:bidi="nl-NL"/>
              </w:rPr>
              <w:t xml:space="preserve"> </w:t>
            </w:r>
            <w:r w:rsidR="00B20DC8">
              <w:rPr>
                <w:lang w:val="en-GB" w:bidi="nl-NL"/>
              </w:rPr>
              <w:t>–</w:t>
            </w:r>
            <w:r w:rsidR="00036450" w:rsidRPr="00CF0797">
              <w:rPr>
                <w:lang w:val="en-GB" w:bidi="nl-NL"/>
              </w:rPr>
              <w:t xml:space="preserve"> </w:t>
            </w:r>
            <w:r w:rsidR="00B20DC8">
              <w:rPr>
                <w:lang w:val="en-GB"/>
              </w:rPr>
              <w:t>June 2019</w:t>
            </w:r>
          </w:p>
          <w:p w14:paraId="3E09093F" w14:textId="77777777" w:rsidR="004D3011" w:rsidRDefault="00B5642E" w:rsidP="00036450">
            <w:pPr>
              <w:rPr>
                <w:lang w:val="en-GB" w:bidi="nl-NL"/>
              </w:rPr>
            </w:pPr>
            <w:r>
              <w:rPr>
                <w:lang w:val="en-GB" w:bidi="nl-NL"/>
              </w:rPr>
              <w:t>Applied Informatics, my current course. I follow a lot of extra seminars as well as compete in some programming competitions</w:t>
            </w:r>
            <w:r w:rsidR="00C81C6B">
              <w:rPr>
                <w:lang w:val="en-GB" w:bidi="nl-NL"/>
              </w:rPr>
              <w:t>.</w:t>
            </w:r>
          </w:p>
          <w:p w14:paraId="7BB49125" w14:textId="77777777" w:rsidR="00CF0797" w:rsidRDefault="00CF0797" w:rsidP="00036450">
            <w:pPr>
              <w:rPr>
                <w:lang w:val="en-GB" w:bidi="nl-NL"/>
              </w:rPr>
            </w:pPr>
          </w:p>
          <w:p w14:paraId="593141C9" w14:textId="77777777" w:rsidR="00CF0797" w:rsidRPr="0049636A" w:rsidRDefault="00C055E9" w:rsidP="00CF0797">
            <w:pPr>
              <w:rPr>
                <w:b/>
                <w:lang w:val="en-GB"/>
              </w:rPr>
            </w:pPr>
            <w:r w:rsidRPr="0049636A">
              <w:rPr>
                <w:b/>
                <w:lang w:val="en-GB"/>
              </w:rPr>
              <w:t xml:space="preserve">Santa Maria </w:t>
            </w:r>
            <w:proofErr w:type="spellStart"/>
            <w:r w:rsidRPr="0049636A">
              <w:rPr>
                <w:b/>
                <w:lang w:val="en-GB"/>
              </w:rPr>
              <w:t>Institu</w:t>
            </w:r>
            <w:r w:rsidR="0049636A">
              <w:rPr>
                <w:b/>
                <w:lang w:val="en-GB"/>
              </w:rPr>
              <w:t>u</w:t>
            </w:r>
            <w:r w:rsidRPr="0049636A">
              <w:rPr>
                <w:b/>
                <w:lang w:val="en-GB"/>
              </w:rPr>
              <w:t>t</w:t>
            </w:r>
            <w:proofErr w:type="spellEnd"/>
            <w:r w:rsidRPr="0049636A">
              <w:rPr>
                <w:b/>
                <w:lang w:val="en-GB"/>
              </w:rPr>
              <w:t xml:space="preserve"> </w:t>
            </w:r>
            <w:proofErr w:type="spellStart"/>
            <w:r w:rsidRPr="0049636A">
              <w:rPr>
                <w:b/>
                <w:lang w:val="en-GB"/>
              </w:rPr>
              <w:t>Aarshot</w:t>
            </w:r>
            <w:proofErr w:type="spellEnd"/>
          </w:p>
          <w:p w14:paraId="51B593E9" w14:textId="77777777" w:rsidR="00CF0797" w:rsidRPr="00B5642E" w:rsidRDefault="006434DA" w:rsidP="00CF0797">
            <w:pPr>
              <w:pStyle w:val="Datum"/>
              <w:rPr>
                <w:lang w:val="en-GB"/>
              </w:rPr>
            </w:pPr>
            <w:r>
              <w:rPr>
                <w:lang w:val="en-GB"/>
              </w:rPr>
              <w:t>January 2016</w:t>
            </w:r>
            <w:r w:rsidR="00CF0797" w:rsidRPr="00B5642E">
              <w:rPr>
                <w:lang w:val="en-GB" w:bidi="nl-NL"/>
              </w:rPr>
              <w:t xml:space="preserve"> </w:t>
            </w:r>
            <w:r w:rsidRPr="00B5642E">
              <w:rPr>
                <w:lang w:val="en-GB" w:bidi="nl-NL"/>
              </w:rPr>
              <w:t>–</w:t>
            </w:r>
            <w:r w:rsidR="00CF0797" w:rsidRPr="00B5642E">
              <w:rPr>
                <w:lang w:val="en-GB" w:bidi="nl-NL"/>
              </w:rPr>
              <w:t xml:space="preserve"> </w:t>
            </w:r>
            <w:r w:rsidRPr="00B5642E">
              <w:rPr>
                <w:lang w:val="en-GB"/>
              </w:rPr>
              <w:t>June 2017</w:t>
            </w:r>
          </w:p>
          <w:p w14:paraId="3DF82DF5" w14:textId="0C5355ED" w:rsidR="00CF0797" w:rsidRDefault="000D2083" w:rsidP="00CF0797">
            <w:pPr>
              <w:rPr>
                <w:lang w:val="en-GB"/>
              </w:rPr>
            </w:pPr>
            <w:r>
              <w:rPr>
                <w:lang w:val="en-GB"/>
              </w:rPr>
              <w:t>I d</w:t>
            </w:r>
            <w:r w:rsidR="00B5642E">
              <w:rPr>
                <w:lang w:val="en-GB"/>
              </w:rPr>
              <w:t xml:space="preserve">id the option IT &amp; networks, really liked it. Did fine catching up in the </w:t>
            </w:r>
            <w:r w:rsidR="0049636A">
              <w:rPr>
                <w:lang w:val="en-GB"/>
              </w:rPr>
              <w:t>C</w:t>
            </w:r>
            <w:r w:rsidR="00B5642E">
              <w:rPr>
                <w:lang w:val="en-GB"/>
              </w:rPr>
              <w:t>++, business and networking courses. I only would have preferred more hours of mathematics.</w:t>
            </w:r>
            <w:bookmarkStart w:id="0" w:name="_GoBack"/>
            <w:bookmarkEnd w:id="0"/>
          </w:p>
          <w:p w14:paraId="5C707413" w14:textId="77777777" w:rsidR="00036450" w:rsidRPr="00B85CA0" w:rsidRDefault="00036450" w:rsidP="00036450">
            <w:pPr>
              <w:rPr>
                <w:lang w:val="en-GB"/>
              </w:rPr>
            </w:pPr>
          </w:p>
          <w:p w14:paraId="7CFF53B0" w14:textId="77777777" w:rsidR="00CF0797" w:rsidRPr="006E6D4D" w:rsidRDefault="006E6D4D" w:rsidP="00CF0797">
            <w:pPr>
              <w:pStyle w:val="Kop2"/>
              <w:rPr>
                <w:lang w:val="en-GB"/>
              </w:rPr>
            </w:pPr>
            <w:r>
              <w:rPr>
                <w:lang w:val="en-GB"/>
              </w:rPr>
              <w:t>Work experience</w:t>
            </w:r>
          </w:p>
          <w:p w14:paraId="6A3A7C46" w14:textId="77777777" w:rsidR="00036450" w:rsidRPr="006E6D4D" w:rsidRDefault="00CF0797" w:rsidP="00036450">
            <w:pPr>
              <w:rPr>
                <w:bCs/>
                <w:lang w:val="en-GB"/>
              </w:rPr>
            </w:pPr>
            <w:r w:rsidRPr="006E6D4D">
              <w:rPr>
                <w:b/>
                <w:lang w:val="en-GB"/>
              </w:rPr>
              <w:t xml:space="preserve">Share </w:t>
            </w:r>
            <w:proofErr w:type="spellStart"/>
            <w:r w:rsidRPr="006E6D4D">
              <w:rPr>
                <w:b/>
                <w:lang w:val="en-GB"/>
              </w:rPr>
              <w:t>Bvba</w:t>
            </w:r>
            <w:proofErr w:type="spellEnd"/>
            <w:r w:rsidR="00036450" w:rsidRPr="006E6D4D">
              <w:rPr>
                <w:lang w:val="en-GB" w:bidi="nl-NL"/>
              </w:rPr>
              <w:t xml:space="preserve">  </w:t>
            </w:r>
            <w:r w:rsidRPr="006E6D4D">
              <w:rPr>
                <w:b/>
                <w:lang w:val="en-GB"/>
              </w:rPr>
              <w:t>Trainee</w:t>
            </w:r>
          </w:p>
          <w:p w14:paraId="60BE74A7" w14:textId="77777777" w:rsidR="00036450" w:rsidRPr="006E6D4D" w:rsidRDefault="001277A2" w:rsidP="00036450">
            <w:pPr>
              <w:rPr>
                <w:lang w:val="en-GB"/>
              </w:rPr>
            </w:pPr>
            <w:r>
              <w:rPr>
                <w:lang w:val="en-GB"/>
              </w:rPr>
              <w:t xml:space="preserve">April </w:t>
            </w:r>
            <w:r w:rsidR="00036450" w:rsidRPr="006E6D4D">
              <w:rPr>
                <w:lang w:val="en-GB" w:bidi="nl-NL"/>
              </w:rPr>
              <w:t>–</w:t>
            </w:r>
            <w:r w:rsidR="00846932" w:rsidRPr="006E6D4D">
              <w:rPr>
                <w:lang w:val="en-GB" w:bidi="nl-NL"/>
              </w:rPr>
              <w:t xml:space="preserve"> </w:t>
            </w:r>
            <w:r w:rsidR="00846932">
              <w:rPr>
                <w:lang w:val="en-GB"/>
              </w:rPr>
              <w:t>2017</w:t>
            </w:r>
          </w:p>
          <w:p w14:paraId="058E01BD" w14:textId="77777777" w:rsidR="00036450" w:rsidRDefault="00CF0797" w:rsidP="00036450">
            <w:pPr>
              <w:rPr>
                <w:lang w:val="en-GB" w:bidi="nl-NL"/>
              </w:rPr>
            </w:pPr>
            <w:r>
              <w:rPr>
                <w:lang w:val="en-GB"/>
              </w:rPr>
              <w:t>I ran trainee in a local consultant for 14 days as part of my education. My job mostly consisted of fixing network issues at clients their offices and coming up with solutions for problems they may have/ things they could improve.</w:t>
            </w:r>
          </w:p>
          <w:p w14:paraId="33E565AF" w14:textId="77777777" w:rsidR="00454EFF" w:rsidRDefault="00454EFF" w:rsidP="00036450">
            <w:pPr>
              <w:rPr>
                <w:lang w:val="en-GB" w:bidi="nl-NL"/>
              </w:rPr>
            </w:pPr>
          </w:p>
          <w:p w14:paraId="027AC2FE" w14:textId="77777777" w:rsidR="004D3011" w:rsidRPr="00CF0797" w:rsidRDefault="00454EFF" w:rsidP="004D3011">
            <w:pPr>
              <w:rPr>
                <w:lang w:val="en-GB"/>
              </w:rPr>
            </w:pPr>
            <w:r>
              <w:rPr>
                <w:lang w:val="en-GB" w:bidi="nl-NL"/>
              </w:rPr>
              <w:t xml:space="preserve">Did also some </w:t>
            </w:r>
            <w:r w:rsidRPr="00321539">
              <w:rPr>
                <w:b/>
                <w:bCs/>
                <w:lang w:val="en-GB" w:bidi="nl-NL"/>
              </w:rPr>
              <w:t>freelancing</w:t>
            </w:r>
            <w:r>
              <w:rPr>
                <w:lang w:val="en-GB" w:bidi="nl-NL"/>
              </w:rPr>
              <w:t xml:space="preserve"> jobs across the years which vary from fixing software/hardware &amp; network issues till making the logo’s of local businesses around me.</w:t>
            </w:r>
          </w:p>
          <w:p w14:paraId="3A974AA3" w14:textId="77777777" w:rsidR="00036450" w:rsidRPr="00CF0797" w:rsidRDefault="006E6D4D" w:rsidP="00036450">
            <w:pPr>
              <w:pStyle w:val="Kop2"/>
              <w:rPr>
                <w:lang w:val="en-GB"/>
              </w:rPr>
            </w:pPr>
            <w:r>
              <w:rPr>
                <w:lang w:val="en-GB"/>
              </w:rPr>
              <w:t>Skills</w:t>
            </w:r>
          </w:p>
          <w:p w14:paraId="59172A2E" w14:textId="77777777" w:rsidR="00036450" w:rsidRPr="00CF0797" w:rsidRDefault="00112054" w:rsidP="004D3011">
            <w:pPr>
              <w:rPr>
                <w:color w:val="FFFFFF" w:themeColor="background1"/>
                <w:lang w:val="en-GB"/>
              </w:rPr>
            </w:pPr>
            <w:r w:rsidRPr="00CF0797">
              <w:rPr>
                <w:noProof/>
                <w:color w:val="000000" w:themeColor="text1"/>
                <w:lang w:val="en-GB" w:bidi="nl-NL"/>
              </w:rPr>
              <w:drawing>
                <wp:inline distT="0" distB="0" distL="0" distR="0" wp14:anchorId="1A51CCF2" wp14:editId="2593ACBA">
                  <wp:extent cx="3981450" cy="1257300"/>
                  <wp:effectExtent l="0" t="0" r="0" b="0"/>
                  <wp:docPr id="12" name="Grafiek 12" descr="vaardighedengrafiek"/>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4357CB86" w14:textId="77777777" w:rsidR="0043117B" w:rsidRDefault="00CD0207" w:rsidP="000C45FF">
      <w:pPr>
        <w:tabs>
          <w:tab w:val="left" w:pos="990"/>
        </w:tabs>
        <w:rPr>
          <w:lang w:val="en-GB"/>
        </w:rPr>
      </w:pPr>
    </w:p>
    <w:p w14:paraId="1A27A85A" w14:textId="77777777" w:rsidR="00E65856" w:rsidRDefault="00E65856" w:rsidP="000C45FF">
      <w:pPr>
        <w:tabs>
          <w:tab w:val="left" w:pos="990"/>
        </w:tabs>
        <w:rPr>
          <w:lang w:val="en-GB"/>
        </w:rPr>
      </w:pPr>
    </w:p>
    <w:p w14:paraId="7E7241E9" w14:textId="77777777" w:rsidR="00E65856" w:rsidRDefault="00E65856" w:rsidP="000C45FF">
      <w:pPr>
        <w:tabs>
          <w:tab w:val="left" w:pos="990"/>
        </w:tabs>
        <w:rPr>
          <w:lang w:val="en-GB"/>
        </w:rPr>
      </w:pPr>
    </w:p>
    <w:p w14:paraId="005770D9" w14:textId="77777777" w:rsidR="00E65856" w:rsidRDefault="00E65856" w:rsidP="000C45FF">
      <w:pPr>
        <w:tabs>
          <w:tab w:val="left" w:pos="990"/>
        </w:tabs>
        <w:rPr>
          <w:lang w:val="en-GB"/>
        </w:rPr>
      </w:pPr>
    </w:p>
    <w:p w14:paraId="3590E935" w14:textId="77777777" w:rsidR="00E65856" w:rsidRDefault="00E65856" w:rsidP="000C45FF">
      <w:pPr>
        <w:tabs>
          <w:tab w:val="left" w:pos="990"/>
        </w:tabs>
        <w:rPr>
          <w:lang w:val="en-GB"/>
        </w:rPr>
      </w:pPr>
    </w:p>
    <w:tbl>
      <w:tblPr>
        <w:tblStyle w:val="Tabelraster"/>
        <w:tblpPr w:leftFromText="141" w:rightFromText="141" w:vertAnchor="text" w:horzAnchor="page" w:tblpX="4942" w:tblpY="15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5"/>
      </w:tblGrid>
      <w:tr w:rsidR="00E65856" w:rsidRPr="00321539" w14:paraId="3B299FF6" w14:textId="77777777" w:rsidTr="002B0EEB">
        <w:trPr>
          <w:trHeight w:val="13032"/>
        </w:trPr>
        <w:tc>
          <w:tcPr>
            <w:tcW w:w="6775" w:type="dxa"/>
          </w:tcPr>
          <w:p w14:paraId="134F6ED3" w14:textId="77777777" w:rsidR="00E65856" w:rsidRDefault="00E65856" w:rsidP="00E65856">
            <w:pPr>
              <w:pStyle w:val="Kop2"/>
              <w:rPr>
                <w:lang w:val="en-GB"/>
              </w:rPr>
            </w:pPr>
            <w:r>
              <w:rPr>
                <w:lang w:val="en-GB"/>
              </w:rPr>
              <w:lastRenderedPageBreak/>
              <w:t>Skills</w:t>
            </w:r>
          </w:p>
          <w:p w14:paraId="695B4AF9" w14:textId="77777777" w:rsidR="00E65856" w:rsidRDefault="00E65856" w:rsidP="00E65856">
            <w:pPr>
              <w:rPr>
                <w:b/>
                <w:lang w:val="en-GB"/>
              </w:rPr>
            </w:pPr>
            <w:r>
              <w:rPr>
                <w:b/>
                <w:lang w:val="en-GB"/>
              </w:rPr>
              <w:t>Programming languages</w:t>
            </w:r>
          </w:p>
          <w:p w14:paraId="6E5826BE" w14:textId="77777777" w:rsidR="00E65856" w:rsidRDefault="00E65856" w:rsidP="00E65856">
            <w:pPr>
              <w:rPr>
                <w:lang w:val="en-GB"/>
              </w:rPr>
            </w:pPr>
            <w:r>
              <w:rPr>
                <w:lang w:val="en-GB"/>
              </w:rPr>
              <w:t>Java – Good</w:t>
            </w:r>
          </w:p>
          <w:p w14:paraId="46D343A1" w14:textId="38A4ECC5" w:rsidR="00E65856" w:rsidRDefault="00E65856" w:rsidP="00E65856">
            <w:pPr>
              <w:rPr>
                <w:lang w:val="en-GB"/>
              </w:rPr>
            </w:pPr>
            <w:r>
              <w:rPr>
                <w:lang w:val="en-GB"/>
              </w:rPr>
              <w:t>C++ - Good</w:t>
            </w:r>
          </w:p>
          <w:p w14:paraId="2A1C04A1" w14:textId="211070EF" w:rsidR="00341F1C" w:rsidRDefault="00341F1C" w:rsidP="00E65856">
            <w:pPr>
              <w:rPr>
                <w:lang w:val="en-GB"/>
              </w:rPr>
            </w:pPr>
            <w:r>
              <w:rPr>
                <w:lang w:val="en-GB"/>
              </w:rPr>
              <w:t>C - Average</w:t>
            </w:r>
          </w:p>
          <w:p w14:paraId="31D65407" w14:textId="77777777" w:rsidR="00E65856" w:rsidRDefault="00E65856" w:rsidP="00E65856">
            <w:pPr>
              <w:rPr>
                <w:lang w:val="en-GB"/>
              </w:rPr>
            </w:pPr>
            <w:r>
              <w:rPr>
                <w:lang w:val="en-GB"/>
              </w:rPr>
              <w:t>Python – Average</w:t>
            </w:r>
          </w:p>
          <w:p w14:paraId="06625089" w14:textId="77777777" w:rsidR="00E65856" w:rsidRDefault="00E65856" w:rsidP="00E65856">
            <w:pPr>
              <w:rPr>
                <w:lang w:val="en-GB"/>
              </w:rPr>
            </w:pPr>
            <w:proofErr w:type="spellStart"/>
            <w:r>
              <w:rPr>
                <w:lang w:val="en-GB"/>
              </w:rPr>
              <w:t>Css</w:t>
            </w:r>
            <w:proofErr w:type="spellEnd"/>
            <w:r>
              <w:rPr>
                <w:lang w:val="en-GB"/>
              </w:rPr>
              <w:t xml:space="preserve"> – Average</w:t>
            </w:r>
          </w:p>
          <w:p w14:paraId="04B84FE5" w14:textId="77777777" w:rsidR="00E65856" w:rsidRDefault="00E65856" w:rsidP="00E65856">
            <w:pPr>
              <w:rPr>
                <w:lang w:val="en-GB"/>
              </w:rPr>
            </w:pPr>
            <w:r>
              <w:rPr>
                <w:lang w:val="en-GB"/>
              </w:rPr>
              <w:t>Html – Average</w:t>
            </w:r>
          </w:p>
          <w:p w14:paraId="2DDDB98B" w14:textId="77777777" w:rsidR="00E65856" w:rsidRDefault="00E65856" w:rsidP="00E65856">
            <w:pPr>
              <w:rPr>
                <w:lang w:val="en-GB"/>
              </w:rPr>
            </w:pPr>
            <w:r>
              <w:rPr>
                <w:lang w:val="en-GB"/>
              </w:rPr>
              <w:t>JavaScript – Average</w:t>
            </w:r>
          </w:p>
          <w:p w14:paraId="2E23C990" w14:textId="77777777" w:rsidR="005940C9" w:rsidRDefault="005940C9" w:rsidP="00E65856">
            <w:pPr>
              <w:rPr>
                <w:lang w:val="en-GB"/>
              </w:rPr>
            </w:pPr>
            <w:r>
              <w:rPr>
                <w:lang w:val="en-GB"/>
              </w:rPr>
              <w:t>Lua – messed around in it for a few days</w:t>
            </w:r>
          </w:p>
          <w:p w14:paraId="2DF85867" w14:textId="77777777" w:rsidR="00E65856" w:rsidRDefault="00E65856" w:rsidP="00E65856">
            <w:pPr>
              <w:rPr>
                <w:lang w:val="en-GB"/>
              </w:rPr>
            </w:pPr>
          </w:p>
          <w:p w14:paraId="2B643F03" w14:textId="77777777" w:rsidR="00E65856" w:rsidRDefault="00E65856" w:rsidP="00E65856">
            <w:pPr>
              <w:rPr>
                <w:b/>
                <w:lang w:val="en-GB"/>
              </w:rPr>
            </w:pPr>
            <w:r>
              <w:rPr>
                <w:b/>
                <w:lang w:val="en-GB"/>
              </w:rPr>
              <w:t>Languages</w:t>
            </w:r>
          </w:p>
          <w:p w14:paraId="3FD21687" w14:textId="77777777" w:rsidR="00E65856" w:rsidRDefault="00E65856" w:rsidP="00E65856">
            <w:pPr>
              <w:rPr>
                <w:lang w:val="en-GB"/>
              </w:rPr>
            </w:pPr>
            <w:r>
              <w:rPr>
                <w:lang w:val="en-GB"/>
              </w:rPr>
              <w:t>Dutch written – Native</w:t>
            </w:r>
          </w:p>
          <w:p w14:paraId="79B71AF9" w14:textId="77777777" w:rsidR="00E65856" w:rsidRDefault="00E65856" w:rsidP="00E65856">
            <w:pPr>
              <w:rPr>
                <w:lang w:val="en-GB"/>
              </w:rPr>
            </w:pPr>
            <w:r>
              <w:rPr>
                <w:lang w:val="en-GB"/>
              </w:rPr>
              <w:t>Dutch spoken – Native</w:t>
            </w:r>
          </w:p>
          <w:p w14:paraId="0092ABCF" w14:textId="77777777" w:rsidR="00E65856" w:rsidRDefault="00E65856" w:rsidP="00E65856">
            <w:pPr>
              <w:rPr>
                <w:lang w:val="en-GB"/>
              </w:rPr>
            </w:pPr>
            <w:r>
              <w:rPr>
                <w:lang w:val="en-GB"/>
              </w:rPr>
              <w:t xml:space="preserve">English </w:t>
            </w:r>
            <w:r w:rsidR="005940C9">
              <w:rPr>
                <w:lang w:val="en-GB"/>
              </w:rPr>
              <w:t>written</w:t>
            </w:r>
            <w:r>
              <w:rPr>
                <w:lang w:val="en-GB"/>
              </w:rPr>
              <w:t xml:space="preserve"> </w:t>
            </w:r>
            <w:r w:rsidR="005940C9">
              <w:rPr>
                <w:lang w:val="en-GB"/>
              </w:rPr>
              <w:t>–</w:t>
            </w:r>
            <w:r>
              <w:rPr>
                <w:lang w:val="en-GB"/>
              </w:rPr>
              <w:t xml:space="preserve"> </w:t>
            </w:r>
            <w:r w:rsidR="005940C9">
              <w:rPr>
                <w:lang w:val="en-GB"/>
              </w:rPr>
              <w:t>Really good</w:t>
            </w:r>
          </w:p>
          <w:p w14:paraId="15D5E6AA" w14:textId="77777777" w:rsidR="005940C9" w:rsidRDefault="005940C9" w:rsidP="00E65856">
            <w:pPr>
              <w:rPr>
                <w:lang w:val="en-GB"/>
              </w:rPr>
            </w:pPr>
            <w:r>
              <w:rPr>
                <w:lang w:val="en-GB"/>
              </w:rPr>
              <w:t>English spoken – Really good</w:t>
            </w:r>
          </w:p>
          <w:p w14:paraId="49FEBFA8" w14:textId="77777777" w:rsidR="005940C9" w:rsidRDefault="005940C9" w:rsidP="00E65856">
            <w:pPr>
              <w:rPr>
                <w:lang w:val="en-GB"/>
              </w:rPr>
            </w:pPr>
            <w:r>
              <w:rPr>
                <w:lang w:val="en-GB"/>
              </w:rPr>
              <w:t>French written – Bare able</w:t>
            </w:r>
          </w:p>
          <w:p w14:paraId="4D0B6257" w14:textId="77777777" w:rsidR="005940C9" w:rsidRDefault="005940C9" w:rsidP="00E65856">
            <w:pPr>
              <w:rPr>
                <w:lang w:val="en-GB"/>
              </w:rPr>
            </w:pPr>
            <w:r>
              <w:rPr>
                <w:lang w:val="en-GB"/>
              </w:rPr>
              <w:t>French spoken – Bare able</w:t>
            </w:r>
          </w:p>
          <w:p w14:paraId="48C87EB8" w14:textId="77777777" w:rsidR="005940C9" w:rsidRDefault="005940C9" w:rsidP="00E65856">
            <w:pPr>
              <w:rPr>
                <w:b/>
                <w:lang w:val="en-GB"/>
              </w:rPr>
            </w:pPr>
          </w:p>
          <w:p w14:paraId="4EB22DE3" w14:textId="77777777" w:rsidR="005940C9" w:rsidRPr="005940C9" w:rsidRDefault="005940C9" w:rsidP="005940C9">
            <w:pPr>
              <w:pStyle w:val="Kop2"/>
              <w:rPr>
                <w:lang w:val="en-GB"/>
              </w:rPr>
            </w:pPr>
            <w:r>
              <w:rPr>
                <w:lang w:val="en-GB"/>
              </w:rPr>
              <w:t>Projects</w:t>
            </w:r>
          </w:p>
          <w:p w14:paraId="24973D86" w14:textId="77777777" w:rsidR="005940C9" w:rsidRDefault="005940C9" w:rsidP="00E65856">
            <w:pPr>
              <w:rPr>
                <w:b/>
                <w:lang w:val="en-GB"/>
              </w:rPr>
            </w:pPr>
            <w:r>
              <w:rPr>
                <w:b/>
                <w:lang w:val="en-GB"/>
              </w:rPr>
              <w:t>Website + php form</w:t>
            </w:r>
          </w:p>
          <w:p w14:paraId="59201246" w14:textId="77777777" w:rsidR="005940C9" w:rsidRDefault="005940C9" w:rsidP="00E65856">
            <w:pPr>
              <w:rPr>
                <w:lang w:val="en-GB"/>
              </w:rPr>
            </w:pPr>
            <w:r>
              <w:rPr>
                <w:lang w:val="en-GB"/>
              </w:rPr>
              <w:t>Did this as part of my high school gip, used bootstrap as a mainframe and followed online documentation / information to get myself started at a php form with basic functions. Sadly it broke about a year after and I never got around to fix it</w:t>
            </w:r>
          </w:p>
          <w:p w14:paraId="3E69E40B" w14:textId="77777777" w:rsidR="005940C9" w:rsidRDefault="005940C9" w:rsidP="00E65856">
            <w:pPr>
              <w:rPr>
                <w:lang w:val="en-GB"/>
              </w:rPr>
            </w:pPr>
          </w:p>
          <w:p w14:paraId="7F5E40F3" w14:textId="77777777" w:rsidR="005940C9" w:rsidRDefault="005940C9" w:rsidP="00E65856">
            <w:pPr>
              <w:rPr>
                <w:b/>
                <w:lang w:val="en-GB"/>
              </w:rPr>
            </w:pPr>
            <w:r>
              <w:rPr>
                <w:b/>
                <w:lang w:val="en-GB"/>
              </w:rPr>
              <w:t>Secret Sound Escape</w:t>
            </w:r>
          </w:p>
          <w:p w14:paraId="5DEEAB01" w14:textId="77777777" w:rsidR="005940C9" w:rsidRDefault="005940C9" w:rsidP="00E65856">
            <w:pPr>
              <w:rPr>
                <w:lang w:val="en-GB"/>
              </w:rPr>
            </w:pPr>
            <w:r>
              <w:rPr>
                <w:lang w:val="en-GB"/>
              </w:rPr>
              <w:t xml:space="preserve">Also part of my high school gip, I worked together with 3 other students to develop an interactive GPS app, written in C++ based on the </w:t>
            </w:r>
            <w:proofErr w:type="spellStart"/>
            <w:r>
              <w:rPr>
                <w:lang w:val="en-GB"/>
              </w:rPr>
              <w:t>E</w:t>
            </w:r>
            <w:r w:rsidRPr="005940C9">
              <w:rPr>
                <w:lang w:val="en-GB"/>
              </w:rPr>
              <w:t>senthel</w:t>
            </w:r>
            <w:proofErr w:type="spellEnd"/>
            <w:r w:rsidRPr="005940C9">
              <w:rPr>
                <w:lang w:val="en-GB"/>
              </w:rPr>
              <w:t xml:space="preserve"> engine</w:t>
            </w:r>
            <w:r w:rsidR="00F07E5A">
              <w:rPr>
                <w:lang w:val="en-GB"/>
              </w:rPr>
              <w:t xml:space="preserve">. On demand of </w:t>
            </w:r>
            <w:r w:rsidR="00E63B64">
              <w:rPr>
                <w:lang w:val="en-GB"/>
              </w:rPr>
              <w:t>“</w:t>
            </w:r>
            <w:proofErr w:type="spellStart"/>
            <w:r w:rsidR="00E63B64">
              <w:rPr>
                <w:lang w:val="en-GB"/>
              </w:rPr>
              <w:t>M</w:t>
            </w:r>
            <w:r w:rsidR="00F07E5A">
              <w:rPr>
                <w:lang w:val="en-GB"/>
              </w:rPr>
              <w:t>usica</w:t>
            </w:r>
            <w:proofErr w:type="spellEnd"/>
            <w:r w:rsidR="00E63B64">
              <w:rPr>
                <w:lang w:val="en-GB"/>
              </w:rPr>
              <w:t>”</w:t>
            </w:r>
            <w:r w:rsidR="00F07E5A">
              <w:rPr>
                <w:lang w:val="en-GB"/>
              </w:rPr>
              <w:t xml:space="preserve"> </w:t>
            </w:r>
            <w:proofErr w:type="spellStart"/>
            <w:r w:rsidR="00E63B64">
              <w:rPr>
                <w:lang w:val="en-GB"/>
              </w:rPr>
              <w:t>en</w:t>
            </w:r>
            <w:proofErr w:type="spellEnd"/>
            <w:r w:rsidR="00F07E5A">
              <w:rPr>
                <w:lang w:val="en-GB"/>
              </w:rPr>
              <w:t xml:space="preserve"> </w:t>
            </w:r>
            <w:r w:rsidR="00E63B64">
              <w:rPr>
                <w:lang w:val="en-GB"/>
              </w:rPr>
              <w:t>“</w:t>
            </w:r>
            <w:r w:rsidR="00F07E5A">
              <w:rPr>
                <w:lang w:val="en-GB"/>
              </w:rPr>
              <w:t xml:space="preserve">de </w:t>
            </w:r>
            <w:proofErr w:type="spellStart"/>
            <w:r w:rsidR="00F07E5A">
              <w:rPr>
                <w:lang w:val="en-GB"/>
              </w:rPr>
              <w:t>Pianofabriek</w:t>
            </w:r>
            <w:proofErr w:type="spellEnd"/>
            <w:r w:rsidR="00E63B64">
              <w:rPr>
                <w:lang w:val="en-GB"/>
              </w:rPr>
              <w:t>”</w:t>
            </w:r>
            <w:r w:rsidR="00F07E5A">
              <w:rPr>
                <w:lang w:val="en-GB"/>
              </w:rPr>
              <w:t>. App plays merging sounds based on your location in a park in Brussels, can still be downloaded and used.</w:t>
            </w:r>
          </w:p>
          <w:p w14:paraId="2823219A" w14:textId="77777777" w:rsidR="00F07E5A" w:rsidRDefault="00F07E5A" w:rsidP="00E65856">
            <w:pPr>
              <w:rPr>
                <w:lang w:val="en-GB"/>
              </w:rPr>
            </w:pPr>
          </w:p>
          <w:p w14:paraId="66CCDB6C" w14:textId="77777777" w:rsidR="0076738C" w:rsidRDefault="00672FB1" w:rsidP="00672FB1">
            <w:pPr>
              <w:pStyle w:val="Kop2"/>
              <w:rPr>
                <w:lang w:val="en-GB"/>
              </w:rPr>
            </w:pPr>
            <w:r>
              <w:rPr>
                <w:lang w:val="en-GB"/>
              </w:rPr>
              <w:t>Hobby’s</w:t>
            </w:r>
          </w:p>
          <w:p w14:paraId="5C0AAD34" w14:textId="77777777" w:rsidR="002A3DE2" w:rsidRDefault="00672FB1" w:rsidP="00672FB1">
            <w:pPr>
              <w:pStyle w:val="Geenafstand"/>
              <w:rPr>
                <w:lang w:val="en-GB"/>
              </w:rPr>
            </w:pPr>
            <w:r>
              <w:rPr>
                <w:lang w:val="en-GB"/>
              </w:rPr>
              <w:t xml:space="preserve">I play a tabletop </w:t>
            </w:r>
            <w:proofErr w:type="spellStart"/>
            <w:r>
              <w:rPr>
                <w:lang w:val="en-GB"/>
              </w:rPr>
              <w:t>rpg</w:t>
            </w:r>
            <w:proofErr w:type="spellEnd"/>
            <w:r>
              <w:rPr>
                <w:lang w:val="en-GB"/>
              </w:rPr>
              <w:t xml:space="preserve"> with a group of people every so often</w:t>
            </w:r>
            <w:r w:rsidR="002A3DE2">
              <w:rPr>
                <w:lang w:val="en-GB"/>
              </w:rPr>
              <w:t>, and play card games in a local game store. P</w:t>
            </w:r>
            <w:r>
              <w:rPr>
                <w:lang w:val="en-GB"/>
              </w:rPr>
              <w:t xml:space="preserve">lay music in ensemble. Participate in HEMA (sword fighting) in a team. </w:t>
            </w:r>
          </w:p>
          <w:p w14:paraId="20A37E1B" w14:textId="3FE1C801" w:rsidR="00672FB1" w:rsidRPr="00672FB1" w:rsidRDefault="00672FB1" w:rsidP="00672FB1">
            <w:pPr>
              <w:pStyle w:val="Geenafstand"/>
              <w:rPr>
                <w:lang w:val="en-GB"/>
              </w:rPr>
            </w:pPr>
            <w:r>
              <w:rPr>
                <w:lang w:val="en-GB"/>
              </w:rPr>
              <w:t>And I manage a pretty large online community in which we speak over VOIP on a daily basis.</w:t>
            </w:r>
            <w:r w:rsidR="002A3DE2">
              <w:rPr>
                <w:lang w:val="en-GB"/>
              </w:rPr>
              <w:t xml:space="preserve"> We count about 1</w:t>
            </w:r>
            <w:r w:rsidR="009737D8">
              <w:rPr>
                <w:lang w:val="en-GB"/>
              </w:rPr>
              <w:t>5</w:t>
            </w:r>
            <w:r w:rsidR="002A3DE2">
              <w:rPr>
                <w:lang w:val="en-GB"/>
              </w:rPr>
              <w:t xml:space="preserve">0+ heads and debate about anything &amp; everything. Sometimes while playing games together. </w:t>
            </w:r>
            <w:r w:rsidR="009737D8">
              <w:rPr>
                <w:lang w:val="en-GB"/>
              </w:rPr>
              <w:t xml:space="preserve"> Recently I picked up the hobby of wall climbing. </w:t>
            </w:r>
            <w:r w:rsidR="002A3DE2">
              <w:rPr>
                <w:lang w:val="en-GB"/>
              </w:rPr>
              <w:t xml:space="preserve"> </w:t>
            </w:r>
            <w:r>
              <w:rPr>
                <w:lang w:val="en-GB"/>
              </w:rPr>
              <w:tab/>
            </w:r>
          </w:p>
        </w:tc>
      </w:tr>
    </w:tbl>
    <w:p w14:paraId="46EA6527" w14:textId="77777777" w:rsidR="00E65856" w:rsidRDefault="00E65856" w:rsidP="000C45FF">
      <w:pPr>
        <w:tabs>
          <w:tab w:val="left" w:pos="990"/>
        </w:tabs>
        <w:rPr>
          <w:lang w:val="en-GB"/>
        </w:rPr>
      </w:pPr>
    </w:p>
    <w:p w14:paraId="29375945" w14:textId="77777777" w:rsidR="00EB14C4" w:rsidRPr="00EB14C4" w:rsidRDefault="00EB14C4" w:rsidP="00EB14C4">
      <w:pPr>
        <w:rPr>
          <w:lang w:val="en-GB"/>
        </w:rPr>
      </w:pPr>
    </w:p>
    <w:p w14:paraId="4B686636" w14:textId="77777777" w:rsidR="00EB14C4" w:rsidRPr="00EB14C4" w:rsidRDefault="00EB14C4" w:rsidP="00EB14C4">
      <w:pPr>
        <w:rPr>
          <w:lang w:val="en-GB"/>
        </w:rPr>
      </w:pPr>
    </w:p>
    <w:p w14:paraId="7F25FDA8" w14:textId="77777777" w:rsidR="00EB14C4" w:rsidRPr="00EB14C4" w:rsidRDefault="00EB14C4" w:rsidP="00EB14C4">
      <w:pPr>
        <w:rPr>
          <w:lang w:val="en-GB"/>
        </w:rPr>
      </w:pPr>
    </w:p>
    <w:p w14:paraId="6F810047" w14:textId="77777777" w:rsidR="00EB14C4" w:rsidRPr="00EB14C4" w:rsidRDefault="00EB14C4" w:rsidP="00EB14C4">
      <w:pPr>
        <w:rPr>
          <w:lang w:val="en-GB"/>
        </w:rPr>
      </w:pPr>
    </w:p>
    <w:p w14:paraId="42F49383" w14:textId="77777777" w:rsidR="00EB14C4" w:rsidRPr="00EB14C4" w:rsidRDefault="00EB14C4" w:rsidP="00EB14C4">
      <w:pPr>
        <w:rPr>
          <w:lang w:val="en-GB"/>
        </w:rPr>
      </w:pPr>
    </w:p>
    <w:p w14:paraId="3BCBDBD6" w14:textId="77777777" w:rsidR="00EB14C4" w:rsidRPr="00EB14C4" w:rsidRDefault="00EB14C4" w:rsidP="00EB14C4">
      <w:pPr>
        <w:rPr>
          <w:lang w:val="en-GB"/>
        </w:rPr>
      </w:pPr>
    </w:p>
    <w:p w14:paraId="16BD7304" w14:textId="77777777" w:rsidR="00EB14C4" w:rsidRPr="00EB14C4" w:rsidRDefault="00EB14C4" w:rsidP="00EB14C4">
      <w:pPr>
        <w:rPr>
          <w:lang w:val="en-GB"/>
        </w:rPr>
      </w:pPr>
    </w:p>
    <w:p w14:paraId="7CF224DC" w14:textId="77777777" w:rsidR="00EB14C4" w:rsidRPr="00EB14C4" w:rsidRDefault="00EB14C4" w:rsidP="00EB14C4">
      <w:pPr>
        <w:rPr>
          <w:lang w:val="en-GB"/>
        </w:rPr>
      </w:pPr>
    </w:p>
    <w:p w14:paraId="707D05E7" w14:textId="77777777" w:rsidR="00EB14C4" w:rsidRPr="00EB14C4" w:rsidRDefault="00EB14C4" w:rsidP="00EB14C4">
      <w:pPr>
        <w:rPr>
          <w:lang w:val="en-GB"/>
        </w:rPr>
      </w:pPr>
    </w:p>
    <w:p w14:paraId="07586409" w14:textId="77777777" w:rsidR="00EB14C4" w:rsidRPr="00EB14C4" w:rsidRDefault="00EB14C4" w:rsidP="00EB14C4">
      <w:pPr>
        <w:rPr>
          <w:lang w:val="en-GB"/>
        </w:rPr>
      </w:pPr>
    </w:p>
    <w:p w14:paraId="65025D26" w14:textId="77777777" w:rsidR="00EB14C4" w:rsidRDefault="00EB14C4" w:rsidP="00EB14C4">
      <w:pPr>
        <w:rPr>
          <w:lang w:val="en-GB"/>
        </w:rPr>
      </w:pPr>
    </w:p>
    <w:p w14:paraId="26BC5745" w14:textId="77777777" w:rsidR="00EB14C4" w:rsidRPr="00EB14C4" w:rsidRDefault="00EB14C4" w:rsidP="00EB14C4">
      <w:pPr>
        <w:rPr>
          <w:lang w:val="en-GB"/>
        </w:rPr>
      </w:pPr>
    </w:p>
    <w:p w14:paraId="226CAB17" w14:textId="77777777" w:rsidR="00EB14C4" w:rsidRDefault="00EB14C4" w:rsidP="00EB14C4">
      <w:pPr>
        <w:rPr>
          <w:lang w:val="en-GB"/>
        </w:rPr>
      </w:pPr>
    </w:p>
    <w:p w14:paraId="3DEC4D99" w14:textId="77777777" w:rsidR="00EB14C4" w:rsidRDefault="00EB14C4" w:rsidP="00EB14C4">
      <w:pPr>
        <w:rPr>
          <w:lang w:val="en-GB"/>
        </w:rPr>
      </w:pPr>
    </w:p>
    <w:p w14:paraId="2D69C1EC" w14:textId="77777777" w:rsidR="00EB14C4" w:rsidRDefault="00EB14C4" w:rsidP="00EB14C4">
      <w:pPr>
        <w:rPr>
          <w:lang w:val="en-GB"/>
        </w:rPr>
      </w:pPr>
    </w:p>
    <w:tbl>
      <w:tblPr>
        <w:tblStyle w:val="Tabelraster"/>
        <w:tblpPr w:leftFromText="141" w:rightFromText="141" w:vertAnchor="text" w:horzAnchor="margin" w:tblpY="7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RPr="00321539" w14:paraId="2826AE40" w14:textId="77777777" w:rsidTr="00EB14C4">
        <w:trPr>
          <w:trHeight w:val="2125"/>
        </w:trPr>
        <w:tc>
          <w:tcPr>
            <w:tcW w:w="3226" w:type="dxa"/>
          </w:tcPr>
          <w:p w14:paraId="4D413E52" w14:textId="77777777" w:rsidR="00EB14C4" w:rsidRDefault="00EB14C4" w:rsidP="00EB14C4">
            <w:pPr>
              <w:rPr>
                <w:b/>
                <w:lang w:val="en-GB"/>
              </w:rPr>
            </w:pPr>
            <w:r w:rsidRPr="00EB14C4">
              <w:rPr>
                <w:b/>
                <w:lang w:val="en-GB"/>
              </w:rPr>
              <w:t>Engie – Weekend Challenge Paris</w:t>
            </w:r>
          </w:p>
          <w:p w14:paraId="5B00A37C" w14:textId="77777777" w:rsidR="00EB14C4" w:rsidRDefault="00EB14C4" w:rsidP="00EB14C4">
            <w:pPr>
              <w:rPr>
                <w:lang w:val="en-GB"/>
              </w:rPr>
            </w:pPr>
            <w:r>
              <w:rPr>
                <w:lang w:val="en-GB"/>
              </w:rPr>
              <w:t>From 14-16 march 2019 I participated in an international weekend challenge where we in groups of 4-5 students had to come up with an concept and a pitch and demo for it. Based on the demands of the French company Engie. My group ended 3th.</w:t>
            </w:r>
          </w:p>
          <w:p w14:paraId="428CA1C4" w14:textId="77777777" w:rsidR="00EB14C4" w:rsidRDefault="00EB14C4" w:rsidP="00EB14C4">
            <w:pPr>
              <w:rPr>
                <w:lang w:val="en-GB"/>
              </w:rPr>
            </w:pPr>
          </w:p>
        </w:tc>
      </w:tr>
    </w:tbl>
    <w:p w14:paraId="6EF7A31E" w14:textId="77777777" w:rsidR="00EB14C4" w:rsidRPr="00FB434C" w:rsidRDefault="00EB14C4" w:rsidP="00EB14C4">
      <w:pPr>
        <w:pStyle w:val="Kop3"/>
        <w:rPr>
          <w:color w:val="31752B"/>
          <w:lang w:val="en-GB"/>
        </w:rPr>
      </w:pPr>
      <w:r w:rsidRPr="00FB434C">
        <w:rPr>
          <w:color w:val="31752B"/>
          <w:lang w:val="en-GB"/>
        </w:rPr>
        <w:t>Extra projects</w:t>
      </w:r>
    </w:p>
    <w:p w14:paraId="2D3995E2" w14:textId="77777777" w:rsidR="00EB14C4" w:rsidRDefault="00EB14C4" w:rsidP="00EB14C4">
      <w:pPr>
        <w:rPr>
          <w:lang w:val="en-GB"/>
        </w:rPr>
      </w:pPr>
    </w:p>
    <w:p w14:paraId="1537CCCE" w14:textId="77777777" w:rsidR="00EB14C4" w:rsidRPr="00EB14C4" w:rsidRDefault="00EB14C4" w:rsidP="00EB14C4">
      <w:pPr>
        <w:rPr>
          <w:lang w:val="en-GB"/>
        </w:rPr>
      </w:pPr>
    </w:p>
    <w:p w14:paraId="18B8BC2D" w14:textId="77777777" w:rsidR="00EB14C4" w:rsidRPr="00EB14C4" w:rsidRDefault="00EB14C4" w:rsidP="00EB14C4">
      <w:pPr>
        <w:rPr>
          <w:lang w:val="en-GB"/>
        </w:rPr>
      </w:pPr>
    </w:p>
    <w:p w14:paraId="0217CCD0" w14:textId="77777777" w:rsidR="00EB14C4" w:rsidRPr="00EB14C4" w:rsidRDefault="00EB14C4" w:rsidP="00EB14C4">
      <w:pPr>
        <w:rPr>
          <w:lang w:val="en-GB"/>
        </w:rPr>
      </w:pPr>
    </w:p>
    <w:p w14:paraId="6618FF75" w14:textId="77777777" w:rsidR="00EB14C4" w:rsidRPr="00EB14C4" w:rsidRDefault="00EB14C4" w:rsidP="00EB14C4">
      <w:pPr>
        <w:rPr>
          <w:lang w:val="en-GB"/>
        </w:rPr>
      </w:pPr>
    </w:p>
    <w:p w14:paraId="680D18AD" w14:textId="77777777" w:rsidR="00EB14C4" w:rsidRPr="00EB14C4" w:rsidRDefault="00EB14C4" w:rsidP="00EB14C4">
      <w:pPr>
        <w:rPr>
          <w:lang w:val="en-GB"/>
        </w:rPr>
      </w:pPr>
    </w:p>
    <w:p w14:paraId="59788847" w14:textId="77777777" w:rsidR="00EB14C4" w:rsidRPr="00EB14C4" w:rsidRDefault="00EB14C4" w:rsidP="00EB14C4">
      <w:pPr>
        <w:rPr>
          <w:lang w:val="en-GB"/>
        </w:rPr>
      </w:pPr>
    </w:p>
    <w:p w14:paraId="0010E70F" w14:textId="77777777" w:rsidR="00EB14C4" w:rsidRPr="00EB14C4" w:rsidRDefault="00EB14C4" w:rsidP="00EB14C4">
      <w:pPr>
        <w:rPr>
          <w:lang w:val="en-GB"/>
        </w:rPr>
      </w:pPr>
    </w:p>
    <w:p w14:paraId="237CE711" w14:textId="77777777" w:rsidR="00EB14C4" w:rsidRPr="00EB14C4" w:rsidRDefault="00EB14C4" w:rsidP="00EB14C4">
      <w:pPr>
        <w:rPr>
          <w:lang w:val="en-GB"/>
        </w:rPr>
      </w:pPr>
    </w:p>
    <w:p w14:paraId="09B94EFF" w14:textId="77777777" w:rsidR="00EB14C4" w:rsidRPr="00EB14C4" w:rsidRDefault="00EB14C4" w:rsidP="00EB14C4">
      <w:pPr>
        <w:rPr>
          <w:lang w:val="en-GB"/>
        </w:rPr>
      </w:pPr>
    </w:p>
    <w:p w14:paraId="25184941" w14:textId="77777777" w:rsidR="00EB14C4" w:rsidRPr="00EB14C4" w:rsidRDefault="00EB14C4" w:rsidP="00EB14C4">
      <w:pPr>
        <w:rPr>
          <w:lang w:val="en-GB"/>
        </w:rPr>
      </w:pPr>
    </w:p>
    <w:p w14:paraId="2FBF1A6E" w14:textId="77777777" w:rsidR="00EB14C4" w:rsidRPr="00EB14C4" w:rsidRDefault="00EB14C4" w:rsidP="00EB14C4">
      <w:pPr>
        <w:rPr>
          <w:lang w:val="en-GB"/>
        </w:rPr>
      </w:pPr>
    </w:p>
    <w:p w14:paraId="5165C34E" w14:textId="77777777" w:rsidR="00EB14C4" w:rsidRDefault="00EB14C4" w:rsidP="00EB14C4">
      <w:pPr>
        <w:rPr>
          <w:lang w:val="en-GB"/>
        </w:rPr>
      </w:pPr>
    </w:p>
    <w:tbl>
      <w:tblPr>
        <w:tblStyle w:val="Tabelraster"/>
        <w:tblpPr w:leftFromText="141" w:rightFromText="141"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tblGrid>
      <w:tr w:rsidR="00EB14C4" w:rsidRPr="003804EC" w14:paraId="75567E6F" w14:textId="77777777" w:rsidTr="00D8269D">
        <w:trPr>
          <w:trHeight w:val="1408"/>
        </w:trPr>
        <w:tc>
          <w:tcPr>
            <w:tcW w:w="3226" w:type="dxa"/>
          </w:tcPr>
          <w:p w14:paraId="48025CE7" w14:textId="77777777" w:rsidR="00D8269D" w:rsidRDefault="00D8269D" w:rsidP="00D8269D">
            <w:pPr>
              <w:rPr>
                <w:b/>
                <w:lang w:val="en-GB"/>
              </w:rPr>
            </w:pPr>
            <w:r>
              <w:rPr>
                <w:b/>
                <w:lang w:val="en-GB"/>
              </w:rPr>
              <w:t>Flemish programming Competition</w:t>
            </w:r>
          </w:p>
          <w:p w14:paraId="39AB9A95" w14:textId="77777777" w:rsidR="00EB14C4" w:rsidRDefault="00D8269D" w:rsidP="00D8269D">
            <w:pPr>
              <w:rPr>
                <w:lang w:val="en-GB"/>
              </w:rPr>
            </w:pPr>
            <w:r>
              <w:rPr>
                <w:lang w:val="en-GB"/>
              </w:rPr>
              <w:t>In 2018 I participated using the Java language.</w:t>
            </w:r>
            <w:r>
              <w:rPr>
                <w:lang w:val="en-GB"/>
              </w:rPr>
              <w:br/>
              <w:t>In 2019 I participated using the Python language</w:t>
            </w:r>
          </w:p>
          <w:p w14:paraId="0E1AFE83" w14:textId="157CAF30" w:rsidR="00736553" w:rsidRDefault="00736553" w:rsidP="00D8269D">
            <w:pPr>
              <w:rPr>
                <w:lang w:val="en-GB"/>
              </w:rPr>
            </w:pPr>
          </w:p>
          <w:p w14:paraId="6B599103" w14:textId="77777777" w:rsidR="00321539" w:rsidRDefault="00321539" w:rsidP="00D8269D">
            <w:pPr>
              <w:rPr>
                <w:lang w:val="en-GB"/>
              </w:rPr>
            </w:pPr>
          </w:p>
          <w:p w14:paraId="686BC755" w14:textId="47B23C79" w:rsidR="00736553" w:rsidRDefault="00736553" w:rsidP="00D8269D">
            <w:pPr>
              <w:rPr>
                <w:b/>
                <w:bCs/>
                <w:lang w:val="en-GB"/>
              </w:rPr>
            </w:pPr>
            <w:r>
              <w:rPr>
                <w:b/>
                <w:bCs/>
                <w:lang w:val="en-GB"/>
              </w:rPr>
              <w:t>International Project – Kolding</w:t>
            </w:r>
          </w:p>
          <w:p w14:paraId="785F52EE" w14:textId="77777777" w:rsidR="00736553" w:rsidRDefault="00736553" w:rsidP="00D8269D">
            <w:pPr>
              <w:rPr>
                <w:lang w:val="en-GB"/>
              </w:rPr>
            </w:pPr>
            <w:r>
              <w:rPr>
                <w:lang w:val="en-GB"/>
              </w:rPr>
              <w:t>7-12 April 2019</w:t>
            </w:r>
          </w:p>
          <w:p w14:paraId="1DB2F465" w14:textId="2E3DC071" w:rsidR="00736553" w:rsidRPr="00736553" w:rsidRDefault="00736553" w:rsidP="00D8269D">
            <w:pPr>
              <w:rPr>
                <w:lang w:val="en-GB"/>
              </w:rPr>
            </w:pPr>
            <w:r>
              <w:rPr>
                <w:lang w:val="en-GB"/>
              </w:rPr>
              <w:t>I participated in an international project situated in Kolding. Were we in a group of 4 spend a week long designing and presenting a prototype for a digital solution for a company. Here we got the 1</w:t>
            </w:r>
            <w:r w:rsidRPr="00736553">
              <w:rPr>
                <w:vertAlign w:val="superscript"/>
                <w:lang w:val="en-GB"/>
              </w:rPr>
              <w:t>st</w:t>
            </w:r>
            <w:r>
              <w:rPr>
                <w:lang w:val="en-GB"/>
              </w:rPr>
              <w:t xml:space="preserve"> prize in the competition.</w:t>
            </w:r>
          </w:p>
        </w:tc>
      </w:tr>
    </w:tbl>
    <w:p w14:paraId="123D6DED" w14:textId="77777777" w:rsidR="00EB14C4" w:rsidRPr="00EB14C4" w:rsidRDefault="00EB14C4" w:rsidP="00EB14C4">
      <w:pPr>
        <w:rPr>
          <w:lang w:val="en-GB"/>
        </w:rPr>
      </w:pPr>
    </w:p>
    <w:p w14:paraId="59AECB7A" w14:textId="77777777" w:rsidR="00EB14C4" w:rsidRDefault="00EB14C4" w:rsidP="00EB14C4">
      <w:pPr>
        <w:rPr>
          <w:lang w:val="en-GB"/>
        </w:rPr>
      </w:pPr>
    </w:p>
    <w:p w14:paraId="21C0F1DF" w14:textId="77777777" w:rsidR="00EB14C4" w:rsidRDefault="00EB14C4" w:rsidP="00EB14C4">
      <w:pPr>
        <w:rPr>
          <w:lang w:val="en-GB"/>
        </w:rPr>
      </w:pPr>
    </w:p>
    <w:p w14:paraId="020BB6BB" w14:textId="77777777" w:rsidR="00D8269D" w:rsidRPr="00D8269D" w:rsidRDefault="00D8269D" w:rsidP="00D8269D">
      <w:pPr>
        <w:rPr>
          <w:lang w:val="en-GB"/>
        </w:rPr>
      </w:pPr>
    </w:p>
    <w:p w14:paraId="166DD8B0" w14:textId="77777777" w:rsidR="00D8269D" w:rsidRPr="00D8269D" w:rsidRDefault="00D8269D" w:rsidP="00D8269D">
      <w:pPr>
        <w:rPr>
          <w:lang w:val="en-GB"/>
        </w:rPr>
      </w:pPr>
    </w:p>
    <w:p w14:paraId="0F1E86A0" w14:textId="77777777" w:rsidR="00D8269D" w:rsidRPr="00D8269D" w:rsidRDefault="00D8269D" w:rsidP="00D8269D">
      <w:pPr>
        <w:rPr>
          <w:lang w:val="en-GB"/>
        </w:rPr>
      </w:pPr>
    </w:p>
    <w:p w14:paraId="211F5276" w14:textId="77777777" w:rsidR="00D8269D" w:rsidRPr="00D8269D" w:rsidRDefault="00D8269D" w:rsidP="00D8269D">
      <w:pPr>
        <w:rPr>
          <w:lang w:val="en-GB"/>
        </w:rPr>
      </w:pPr>
    </w:p>
    <w:p w14:paraId="49AB4465" w14:textId="77777777" w:rsidR="00D8269D" w:rsidRPr="00D8269D" w:rsidRDefault="00D8269D" w:rsidP="00D8269D">
      <w:pPr>
        <w:rPr>
          <w:lang w:val="en-GB"/>
        </w:rPr>
      </w:pPr>
    </w:p>
    <w:p w14:paraId="4A6BB420" w14:textId="77777777" w:rsidR="00D8269D" w:rsidRPr="00D8269D" w:rsidRDefault="00D8269D" w:rsidP="00D8269D">
      <w:pPr>
        <w:rPr>
          <w:lang w:val="en-GB"/>
        </w:rPr>
      </w:pPr>
    </w:p>
    <w:p w14:paraId="20EA1CDF" w14:textId="77777777" w:rsidR="00D8269D" w:rsidRDefault="00D8269D" w:rsidP="00D8269D">
      <w:pPr>
        <w:rPr>
          <w:lang w:val="en-GB"/>
        </w:rPr>
      </w:pPr>
    </w:p>
    <w:p w14:paraId="50626A68" w14:textId="77777777" w:rsidR="00D8269D" w:rsidRDefault="00D8269D" w:rsidP="00D8269D">
      <w:pPr>
        <w:rPr>
          <w:lang w:val="en-GB"/>
        </w:rPr>
      </w:pPr>
    </w:p>
    <w:p w14:paraId="6A98F7FD" w14:textId="77777777" w:rsidR="00D8269D" w:rsidRPr="00D8269D" w:rsidRDefault="00D8269D" w:rsidP="00D8269D">
      <w:pPr>
        <w:rPr>
          <w:lang w:val="en-GB"/>
        </w:rPr>
      </w:pPr>
    </w:p>
    <w:sectPr w:rsidR="00D8269D" w:rsidRPr="00D8269D" w:rsidSect="00517E89">
      <w:headerReference w:type="default" r:id="rId14"/>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BAA7B" w14:textId="77777777" w:rsidR="00CD0207" w:rsidRDefault="00CD0207" w:rsidP="000C45FF">
      <w:r>
        <w:separator/>
      </w:r>
    </w:p>
  </w:endnote>
  <w:endnote w:type="continuationSeparator" w:id="0">
    <w:p w14:paraId="0BFA5EEA" w14:textId="77777777" w:rsidR="00CD0207" w:rsidRDefault="00CD020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D5170" w14:textId="77777777" w:rsidR="00EB14C4" w:rsidRDefault="00EB14C4" w:rsidP="00EB14C4">
    <w:pPr>
      <w:pStyle w:val="Voettekst"/>
      <w:jc w:val="center"/>
    </w:pPr>
    <w:r>
      <w:t>Levi Nauwelaerts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1969B" w14:textId="77777777" w:rsidR="00CD0207" w:rsidRDefault="00CD0207" w:rsidP="000C45FF">
      <w:r>
        <w:separator/>
      </w:r>
    </w:p>
  </w:footnote>
  <w:footnote w:type="continuationSeparator" w:id="0">
    <w:p w14:paraId="3F0FDF91" w14:textId="77777777" w:rsidR="00CD0207" w:rsidRDefault="00CD020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A6754" w14:textId="77777777" w:rsidR="000C45FF" w:rsidRDefault="000C45FF" w:rsidP="006A6EB7">
    <w:pPr>
      <w:pStyle w:val="Koptekst"/>
      <w:tabs>
        <w:tab w:val="clear" w:pos="4680"/>
        <w:tab w:val="clear" w:pos="9360"/>
        <w:tab w:val="left" w:pos="2415"/>
      </w:tabs>
    </w:pPr>
    <w:r>
      <w:rPr>
        <w:noProof/>
        <w:lang w:bidi="nl-NL"/>
      </w:rPr>
      <w:drawing>
        <wp:anchor distT="0" distB="0" distL="114300" distR="114300" simplePos="0" relativeHeight="251658240" behindDoc="1" locked="0" layoutInCell="1" allowOverlap="1" wp14:anchorId="1B19D408" wp14:editId="48E7E7E9">
          <wp:simplePos x="0" y="0"/>
          <wp:positionH relativeFrom="page">
            <wp:posOffset>148856</wp:posOffset>
          </wp:positionH>
          <wp:positionV relativeFrom="page">
            <wp:posOffset>244549</wp:posOffset>
          </wp:positionV>
          <wp:extent cx="7259320" cy="10196055"/>
          <wp:effectExtent l="0" t="0" r="0" b="0"/>
          <wp:wrapNone/>
          <wp:docPr id="3" name="Afbeelding 3" descr="decoratief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3588" cy="10216095"/>
                  </a:xfrm>
                  <a:prstGeom prst="rect">
                    <a:avLst/>
                  </a:prstGeom>
                </pic:spPr>
              </pic:pic>
            </a:graphicData>
          </a:graphic>
          <wp14:sizeRelH relativeFrom="margin">
            <wp14:pctWidth>0</wp14:pctWidth>
          </wp14:sizeRelH>
          <wp14:sizeRelV relativeFrom="margin">
            <wp14:pctHeight>0</wp14:pctHeight>
          </wp14:sizeRelV>
        </wp:anchor>
      </w:drawing>
    </w:r>
    <w:r w:rsidR="006A6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73584"/>
    <w:multiLevelType w:val="hybridMultilevel"/>
    <w:tmpl w:val="79761A88"/>
    <w:lvl w:ilvl="0" w:tplc="2D9E6524">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97"/>
    <w:rsid w:val="00030663"/>
    <w:rsid w:val="00036450"/>
    <w:rsid w:val="000C45FF"/>
    <w:rsid w:val="000D2083"/>
    <w:rsid w:val="000E3FD1"/>
    <w:rsid w:val="00112054"/>
    <w:rsid w:val="001277A2"/>
    <w:rsid w:val="001525E1"/>
    <w:rsid w:val="00180329"/>
    <w:rsid w:val="0019001F"/>
    <w:rsid w:val="001A74A5"/>
    <w:rsid w:val="001B2ABD"/>
    <w:rsid w:val="001E0391"/>
    <w:rsid w:val="001E1759"/>
    <w:rsid w:val="001F1ECC"/>
    <w:rsid w:val="00222B95"/>
    <w:rsid w:val="002400EB"/>
    <w:rsid w:val="00256CF7"/>
    <w:rsid w:val="002A0939"/>
    <w:rsid w:val="002A3DE2"/>
    <w:rsid w:val="002B0EEB"/>
    <w:rsid w:val="002C2DEF"/>
    <w:rsid w:val="0030481B"/>
    <w:rsid w:val="00321539"/>
    <w:rsid w:val="00341F1C"/>
    <w:rsid w:val="0037121F"/>
    <w:rsid w:val="003804EC"/>
    <w:rsid w:val="004071FC"/>
    <w:rsid w:val="00445947"/>
    <w:rsid w:val="00454EFF"/>
    <w:rsid w:val="004813B3"/>
    <w:rsid w:val="00494385"/>
    <w:rsid w:val="0049636A"/>
    <w:rsid w:val="00496591"/>
    <w:rsid w:val="004C63E4"/>
    <w:rsid w:val="004D3011"/>
    <w:rsid w:val="00517E89"/>
    <w:rsid w:val="005262AC"/>
    <w:rsid w:val="005940C9"/>
    <w:rsid w:val="005E39D5"/>
    <w:rsid w:val="00600670"/>
    <w:rsid w:val="0062123A"/>
    <w:rsid w:val="006434DA"/>
    <w:rsid w:val="00646E75"/>
    <w:rsid w:val="00672FB1"/>
    <w:rsid w:val="006771D0"/>
    <w:rsid w:val="006A6EB7"/>
    <w:rsid w:val="006E6D4D"/>
    <w:rsid w:val="00701FE8"/>
    <w:rsid w:val="00715FCB"/>
    <w:rsid w:val="00736553"/>
    <w:rsid w:val="00743101"/>
    <w:rsid w:val="0076738C"/>
    <w:rsid w:val="007867A0"/>
    <w:rsid w:val="007927F5"/>
    <w:rsid w:val="00802CA0"/>
    <w:rsid w:val="0081606B"/>
    <w:rsid w:val="00846932"/>
    <w:rsid w:val="008A58E9"/>
    <w:rsid w:val="008F3ACB"/>
    <w:rsid w:val="00950C9E"/>
    <w:rsid w:val="009737D8"/>
    <w:rsid w:val="009A373E"/>
    <w:rsid w:val="00A105F1"/>
    <w:rsid w:val="00A2118D"/>
    <w:rsid w:val="00AC5495"/>
    <w:rsid w:val="00AD76E2"/>
    <w:rsid w:val="00AF47A4"/>
    <w:rsid w:val="00B05F24"/>
    <w:rsid w:val="00B070E3"/>
    <w:rsid w:val="00B12108"/>
    <w:rsid w:val="00B20152"/>
    <w:rsid w:val="00B20DC8"/>
    <w:rsid w:val="00B5642E"/>
    <w:rsid w:val="00B70850"/>
    <w:rsid w:val="00B73F90"/>
    <w:rsid w:val="00B85CA0"/>
    <w:rsid w:val="00C055E9"/>
    <w:rsid w:val="00C066B6"/>
    <w:rsid w:val="00C276F8"/>
    <w:rsid w:val="00C27749"/>
    <w:rsid w:val="00C37BA1"/>
    <w:rsid w:val="00C4674C"/>
    <w:rsid w:val="00C506CF"/>
    <w:rsid w:val="00C72BED"/>
    <w:rsid w:val="00C81C6B"/>
    <w:rsid w:val="00C9578B"/>
    <w:rsid w:val="00CA69AA"/>
    <w:rsid w:val="00CD0207"/>
    <w:rsid w:val="00CD3433"/>
    <w:rsid w:val="00CF0797"/>
    <w:rsid w:val="00D2522B"/>
    <w:rsid w:val="00D5459D"/>
    <w:rsid w:val="00D8269D"/>
    <w:rsid w:val="00DB5F12"/>
    <w:rsid w:val="00DD172A"/>
    <w:rsid w:val="00DD2687"/>
    <w:rsid w:val="00E25A26"/>
    <w:rsid w:val="00E2790D"/>
    <w:rsid w:val="00E4381A"/>
    <w:rsid w:val="00E55D74"/>
    <w:rsid w:val="00E63B64"/>
    <w:rsid w:val="00E65856"/>
    <w:rsid w:val="00EB14C4"/>
    <w:rsid w:val="00EE6262"/>
    <w:rsid w:val="00F07E5A"/>
    <w:rsid w:val="00F57922"/>
    <w:rsid w:val="00F60274"/>
    <w:rsid w:val="00F77FB9"/>
    <w:rsid w:val="00FB068F"/>
    <w:rsid w:val="00FB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47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Standaard">
    <w:name w:val="Normal"/>
    <w:qFormat/>
    <w:rsid w:val="00C37BA1"/>
    <w:rPr>
      <w:sz w:val="18"/>
      <w:szCs w:val="22"/>
    </w:rPr>
  </w:style>
  <w:style w:type="paragraph" w:styleId="Kop1">
    <w:name w:val="heading 1"/>
    <w:basedOn w:val="Standaard"/>
    <w:next w:val="Standaard"/>
    <w:link w:val="Kop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Kop2">
    <w:name w:val="heading 2"/>
    <w:aliases w:val="Kop 2 llorrdGreen"/>
    <w:basedOn w:val="Standaard"/>
    <w:next w:val="Standaard"/>
    <w:link w:val="Kop2Char"/>
    <w:uiPriority w:val="9"/>
    <w:qFormat/>
    <w:rsid w:val="00FB434C"/>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Kop3">
    <w:name w:val="heading 3"/>
    <w:basedOn w:val="Standaard"/>
    <w:next w:val="Standaard"/>
    <w:link w:val="Kop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Kop 2 llorrdGreen Char"/>
    <w:basedOn w:val="Standaardalinea-lettertype"/>
    <w:link w:val="Kop2"/>
    <w:uiPriority w:val="9"/>
    <w:rsid w:val="00FB434C"/>
    <w:rPr>
      <w:rFonts w:asciiTheme="majorHAnsi" w:eastAsiaTheme="majorEastAsia" w:hAnsiTheme="majorHAnsi" w:cstheme="majorBidi"/>
      <w:b/>
      <w:bCs/>
      <w:caps/>
      <w:sz w:val="22"/>
      <w:szCs w:val="26"/>
    </w:rPr>
  </w:style>
  <w:style w:type="paragraph" w:styleId="Titel">
    <w:name w:val="Title"/>
    <w:basedOn w:val="Standaard"/>
    <w:next w:val="Standaard"/>
    <w:link w:val="TitelChar"/>
    <w:uiPriority w:val="10"/>
    <w:qFormat/>
    <w:rsid w:val="001B2ABD"/>
    <w:rPr>
      <w:caps/>
      <w:color w:val="000000" w:themeColor="text1"/>
      <w:sz w:val="96"/>
      <w:szCs w:val="76"/>
    </w:rPr>
  </w:style>
  <w:style w:type="character" w:customStyle="1" w:styleId="TitelChar">
    <w:name w:val="Titel Char"/>
    <w:basedOn w:val="Standaardalinea-lettertype"/>
    <w:link w:val="Titel"/>
    <w:uiPriority w:val="10"/>
    <w:rsid w:val="001B2ABD"/>
    <w:rPr>
      <w:caps/>
      <w:color w:val="000000" w:themeColor="text1"/>
      <w:sz w:val="96"/>
      <w:szCs w:val="76"/>
    </w:rPr>
  </w:style>
  <w:style w:type="character" w:styleId="Nadruk">
    <w:name w:val="Emphasis"/>
    <w:basedOn w:val="Standaardalinea-lettertype"/>
    <w:uiPriority w:val="11"/>
    <w:semiHidden/>
    <w:qFormat/>
    <w:rsid w:val="00E25A26"/>
    <w:rPr>
      <w:i/>
      <w:iCs/>
    </w:rPr>
  </w:style>
  <w:style w:type="character" w:customStyle="1" w:styleId="Kop1Char">
    <w:name w:val="Kop 1 Char"/>
    <w:basedOn w:val="Standaardalinea-lettertype"/>
    <w:link w:val="Kop1"/>
    <w:uiPriority w:val="9"/>
    <w:rsid w:val="00AD76E2"/>
    <w:rPr>
      <w:rFonts w:asciiTheme="majorHAnsi" w:eastAsiaTheme="majorEastAsia" w:hAnsiTheme="majorHAnsi" w:cstheme="majorBidi"/>
      <w:color w:val="548AB7" w:themeColor="accent1" w:themeShade="BF"/>
      <w:sz w:val="32"/>
      <w:szCs w:val="32"/>
    </w:rPr>
  </w:style>
  <w:style w:type="paragraph" w:styleId="Datum">
    <w:name w:val="Date"/>
    <w:basedOn w:val="Standaard"/>
    <w:next w:val="Standaard"/>
    <w:link w:val="DatumChar"/>
    <w:uiPriority w:val="99"/>
    <w:rsid w:val="00036450"/>
  </w:style>
  <w:style w:type="character" w:customStyle="1" w:styleId="DatumChar">
    <w:name w:val="Datum Char"/>
    <w:basedOn w:val="Standaardalinea-lettertype"/>
    <w:link w:val="Datum"/>
    <w:uiPriority w:val="99"/>
    <w:rsid w:val="00036450"/>
    <w:rPr>
      <w:sz w:val="18"/>
      <w:szCs w:val="22"/>
    </w:rPr>
  </w:style>
  <w:style w:type="character" w:styleId="Hyperlink">
    <w:name w:val="Hyperlink"/>
    <w:basedOn w:val="Standaardalinea-lettertype"/>
    <w:uiPriority w:val="99"/>
    <w:unhideWhenUsed/>
    <w:rsid w:val="00C37BA1"/>
    <w:rPr>
      <w:color w:val="DD8047" w:themeColor="accent2"/>
      <w:u w:val="single"/>
    </w:rPr>
  </w:style>
  <w:style w:type="character" w:styleId="Onopgelostemelding">
    <w:name w:val="Unresolved Mention"/>
    <w:basedOn w:val="Standaardalinea-lettertype"/>
    <w:uiPriority w:val="99"/>
    <w:semiHidden/>
    <w:rsid w:val="004813B3"/>
    <w:rPr>
      <w:color w:val="605E5C"/>
      <w:shd w:val="clear" w:color="auto" w:fill="E1DFDD"/>
    </w:rPr>
  </w:style>
  <w:style w:type="paragraph" w:styleId="Koptekst">
    <w:name w:val="header"/>
    <w:basedOn w:val="Standaard"/>
    <w:link w:val="KoptekstChar"/>
    <w:uiPriority w:val="99"/>
    <w:semiHidden/>
    <w:rsid w:val="000C45FF"/>
    <w:pPr>
      <w:tabs>
        <w:tab w:val="center" w:pos="4680"/>
        <w:tab w:val="right" w:pos="9360"/>
      </w:tabs>
    </w:pPr>
  </w:style>
  <w:style w:type="character" w:customStyle="1" w:styleId="KoptekstChar">
    <w:name w:val="Koptekst Char"/>
    <w:basedOn w:val="Standaardalinea-lettertype"/>
    <w:link w:val="Koptekst"/>
    <w:uiPriority w:val="99"/>
    <w:semiHidden/>
    <w:rsid w:val="000C45FF"/>
    <w:rPr>
      <w:sz w:val="22"/>
      <w:szCs w:val="22"/>
    </w:rPr>
  </w:style>
  <w:style w:type="paragraph" w:styleId="Voettekst">
    <w:name w:val="footer"/>
    <w:basedOn w:val="Standaard"/>
    <w:link w:val="VoettekstChar"/>
    <w:uiPriority w:val="99"/>
    <w:semiHidden/>
    <w:rsid w:val="000C45FF"/>
    <w:pPr>
      <w:tabs>
        <w:tab w:val="center" w:pos="4680"/>
        <w:tab w:val="right" w:pos="9360"/>
      </w:tabs>
    </w:pPr>
  </w:style>
  <w:style w:type="character" w:customStyle="1" w:styleId="VoettekstChar">
    <w:name w:val="Voettekst Char"/>
    <w:basedOn w:val="Standaardalinea-lettertype"/>
    <w:link w:val="Voettekst"/>
    <w:uiPriority w:val="99"/>
    <w:semiHidden/>
    <w:rsid w:val="000C45FF"/>
    <w:rPr>
      <w:sz w:val="22"/>
      <w:szCs w:val="22"/>
    </w:rPr>
  </w:style>
  <w:style w:type="table" w:styleId="Tabelraster">
    <w:name w:val="Table Grid"/>
    <w:basedOn w:val="Standaardtabe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B2ABD"/>
    <w:rPr>
      <w:color w:val="808080"/>
    </w:rPr>
  </w:style>
  <w:style w:type="paragraph" w:styleId="Ondertitel">
    <w:name w:val="Subtitle"/>
    <w:basedOn w:val="Standaard"/>
    <w:next w:val="Standaard"/>
    <w:link w:val="OndertitelChar"/>
    <w:uiPriority w:val="11"/>
    <w:qFormat/>
    <w:rsid w:val="001B2ABD"/>
    <w:rPr>
      <w:color w:val="000000" w:themeColor="text1"/>
      <w:spacing w:val="19"/>
      <w:w w:val="86"/>
      <w:sz w:val="32"/>
      <w:szCs w:val="28"/>
      <w:fitText w:val="2160" w:id="1744560130"/>
    </w:rPr>
  </w:style>
  <w:style w:type="character" w:customStyle="1" w:styleId="OndertitelChar">
    <w:name w:val="Ondertitel Char"/>
    <w:basedOn w:val="Standaardalinea-lettertype"/>
    <w:link w:val="Ondertitel"/>
    <w:uiPriority w:val="11"/>
    <w:rsid w:val="001B2ABD"/>
    <w:rPr>
      <w:color w:val="000000" w:themeColor="text1"/>
      <w:spacing w:val="19"/>
      <w:w w:val="86"/>
      <w:sz w:val="32"/>
      <w:szCs w:val="28"/>
      <w:fitText w:val="2160" w:id="1744560130"/>
    </w:rPr>
  </w:style>
  <w:style w:type="character" w:customStyle="1" w:styleId="Kop3Char">
    <w:name w:val="Kop 3 Char"/>
    <w:basedOn w:val="Standaardalinea-lettertype"/>
    <w:link w:val="Kop3"/>
    <w:uiPriority w:val="9"/>
    <w:rsid w:val="00D5459D"/>
    <w:rPr>
      <w:rFonts w:asciiTheme="majorHAnsi" w:eastAsiaTheme="majorEastAsia" w:hAnsiTheme="majorHAnsi" w:cstheme="majorBidi"/>
      <w:b/>
      <w:caps/>
      <w:color w:val="548AB7" w:themeColor="accent1" w:themeShade="BF"/>
      <w:sz w:val="22"/>
    </w:rPr>
  </w:style>
  <w:style w:type="paragraph" w:styleId="Ballontekst">
    <w:name w:val="Balloon Text"/>
    <w:basedOn w:val="Standaard"/>
    <w:link w:val="BallontekstChar"/>
    <w:uiPriority w:val="99"/>
    <w:semiHidden/>
    <w:unhideWhenUsed/>
    <w:rsid w:val="006E6D4D"/>
    <w:rPr>
      <w:rFonts w:ascii="Segoe UI" w:hAnsi="Segoe UI" w:cs="Segoe UI"/>
      <w:szCs w:val="18"/>
    </w:rPr>
  </w:style>
  <w:style w:type="character" w:customStyle="1" w:styleId="BallontekstChar">
    <w:name w:val="Ballontekst Char"/>
    <w:basedOn w:val="Standaardalinea-lettertype"/>
    <w:link w:val="Ballontekst"/>
    <w:uiPriority w:val="99"/>
    <w:semiHidden/>
    <w:rsid w:val="006E6D4D"/>
    <w:rPr>
      <w:rFonts w:ascii="Segoe UI" w:hAnsi="Segoe UI" w:cs="Segoe UI"/>
      <w:sz w:val="18"/>
      <w:szCs w:val="18"/>
    </w:rPr>
  </w:style>
  <w:style w:type="paragraph" w:styleId="Lijstalinea">
    <w:name w:val="List Paragraph"/>
    <w:basedOn w:val="Standaard"/>
    <w:uiPriority w:val="34"/>
    <w:semiHidden/>
    <w:qFormat/>
    <w:rsid w:val="0076738C"/>
    <w:pPr>
      <w:ind w:left="720"/>
      <w:contextualSpacing/>
    </w:pPr>
  </w:style>
  <w:style w:type="paragraph" w:styleId="Geenafstand">
    <w:name w:val="No Spacing"/>
    <w:uiPriority w:val="1"/>
    <w:qFormat/>
    <w:rsid w:val="00672FB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0702452@student.thomasmore.b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evi.nauwelaerts@g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rdnnight\AppData\Roaming\Microsoft\Templates\Blauwgrijs%20cv.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23304675432317368"/>
          <c:y val="0"/>
          <c:w val="0.7375845483429404"/>
          <c:h val="0.97755511811023621"/>
        </c:manualLayout>
      </c:layout>
      <c:barChart>
        <c:barDir val="bar"/>
        <c:grouping val="clustered"/>
        <c:varyColors val="0"/>
        <c:ser>
          <c:idx val="0"/>
          <c:order val="0"/>
          <c:tx>
            <c:strRef>
              <c:f>Sheet1!$B$1</c:f>
              <c:strCache>
                <c:ptCount val="1"/>
                <c:pt idx="0">
                  <c:v>Reeks 1</c:v>
                </c:pt>
              </c:strCache>
            </c:strRef>
          </c:tx>
          <c:spPr>
            <a:solidFill>
              <a:schemeClr val="accent5">
                <a:alpha val="7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nl-BE"/>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Flexible</c:v>
                </c:pt>
                <c:pt idx="1">
                  <c:v>Driven</c:v>
                </c:pt>
                <c:pt idx="2">
                  <c:v>Programming</c:v>
                </c:pt>
                <c:pt idx="3">
                  <c:v>Creative problem solving</c:v>
                </c:pt>
                <c:pt idx="4">
                  <c:v>Teamwork</c:v>
                </c:pt>
              </c:strCache>
            </c:strRef>
          </c:cat>
          <c:val>
            <c:numRef>
              <c:f>Sheet1!$B$2:$B$6</c:f>
              <c:numCache>
                <c:formatCode>General</c:formatCode>
                <c:ptCount val="5"/>
                <c:pt idx="0">
                  <c:v>0.6</c:v>
                </c:pt>
                <c:pt idx="1">
                  <c:v>0.65</c:v>
                </c:pt>
                <c:pt idx="2">
                  <c:v>0.7</c:v>
                </c:pt>
                <c:pt idx="3">
                  <c:v>0.95</c:v>
                </c:pt>
                <c:pt idx="4">
                  <c:v>0.75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nl-BE"/>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1A675F9244ED88D68F4F386FE3B78"/>
        <w:category>
          <w:name w:val="Algemeen"/>
          <w:gallery w:val="placeholder"/>
        </w:category>
        <w:types>
          <w:type w:val="bbPlcHdr"/>
        </w:types>
        <w:behaviors>
          <w:behavior w:val="content"/>
        </w:behaviors>
        <w:guid w:val="{A90BB9BB-F885-4598-85F2-8A3C01D694A8}"/>
      </w:docPartPr>
      <w:docPartBody>
        <w:p w:rsidR="00B47D02" w:rsidRDefault="00F81154">
          <w:pPr>
            <w:pStyle w:val="C9A1A675F9244ED88D68F4F386FE3B78"/>
          </w:pPr>
          <w:r w:rsidRPr="00D5459D">
            <w:rPr>
              <w:lang w:bidi="nl-NL"/>
            </w:rPr>
            <w:t>Profiel</w:t>
          </w:r>
        </w:p>
      </w:docPartBody>
    </w:docPart>
    <w:docPart>
      <w:docPartPr>
        <w:name w:val="106CB113349B44A0A11B54C8756BCB92"/>
        <w:category>
          <w:name w:val="Algemeen"/>
          <w:gallery w:val="placeholder"/>
        </w:category>
        <w:types>
          <w:type w:val="bbPlcHdr"/>
        </w:types>
        <w:behaviors>
          <w:behavior w:val="content"/>
        </w:behaviors>
        <w:guid w:val="{A73A6A64-7AC3-473F-8CC0-4557A26232ED}"/>
      </w:docPartPr>
      <w:docPartBody>
        <w:p w:rsidR="00B47D02" w:rsidRDefault="00F81154">
          <w:pPr>
            <w:pStyle w:val="106CB113349B44A0A11B54C8756BCB92"/>
          </w:pPr>
          <w:r w:rsidRPr="00036450">
            <w:rPr>
              <w:lang w:bidi="nl-NL"/>
            </w:rPr>
            <w:t>CONTACT</w:t>
          </w:r>
        </w:p>
      </w:docPartBody>
    </w:docPart>
    <w:docPart>
      <w:docPartPr>
        <w:name w:val="317C38C7D2DF4E7E93C4264E57407FD4"/>
        <w:category>
          <w:name w:val="Algemeen"/>
          <w:gallery w:val="placeholder"/>
        </w:category>
        <w:types>
          <w:type w:val="bbPlcHdr"/>
        </w:types>
        <w:behaviors>
          <w:behavior w:val="content"/>
        </w:behaviors>
        <w:guid w:val="{0B76B5F3-5F42-4B94-A32C-94666AE4E4C6}"/>
      </w:docPartPr>
      <w:docPartBody>
        <w:p w:rsidR="00B47D02" w:rsidRDefault="00F81154">
          <w:pPr>
            <w:pStyle w:val="317C38C7D2DF4E7E93C4264E57407FD4"/>
          </w:pPr>
          <w:r w:rsidRPr="004D3011">
            <w:rPr>
              <w:lang w:bidi="nl-NL"/>
            </w:rPr>
            <w:t>TELEFOON:</w:t>
          </w:r>
        </w:p>
      </w:docPartBody>
    </w:docPart>
    <w:docPart>
      <w:docPartPr>
        <w:name w:val="E8C0EC9D68064669BAEA62AAD0D552AF"/>
        <w:category>
          <w:name w:val="Algemeen"/>
          <w:gallery w:val="placeholder"/>
        </w:category>
        <w:types>
          <w:type w:val="bbPlcHdr"/>
        </w:types>
        <w:behaviors>
          <w:behavior w:val="content"/>
        </w:behaviors>
        <w:guid w:val="{8AC1BBD0-F905-4937-B43B-928B50FBFA1D}"/>
      </w:docPartPr>
      <w:docPartBody>
        <w:p w:rsidR="00B47D02" w:rsidRDefault="00F81154">
          <w:pPr>
            <w:pStyle w:val="E8C0EC9D68064669BAEA62AAD0D552AF"/>
          </w:pPr>
          <w:r w:rsidRPr="004D3011">
            <w:rPr>
              <w:lang w:bidi="nl-NL"/>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9"/>
    <w:rsid w:val="00006F73"/>
    <w:rsid w:val="00177462"/>
    <w:rsid w:val="00223029"/>
    <w:rsid w:val="002D33F0"/>
    <w:rsid w:val="004C3FC3"/>
    <w:rsid w:val="009C260D"/>
    <w:rsid w:val="00B47D02"/>
    <w:rsid w:val="00BA1361"/>
    <w:rsid w:val="00C5661C"/>
    <w:rsid w:val="00F811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qFormat/>
    <w:rsid w:val="0022302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B3D8D25CAA47FAA2ED7F8745B6F3CD">
    <w:name w:val="4CB3D8D25CAA47FAA2ED7F8745B6F3CD"/>
  </w:style>
  <w:style w:type="paragraph" w:customStyle="1" w:styleId="976711F8F2BB4D968B2F997FCD1D6F7C">
    <w:name w:val="976711F8F2BB4D968B2F997FCD1D6F7C"/>
  </w:style>
  <w:style w:type="paragraph" w:customStyle="1" w:styleId="C9A1A675F9244ED88D68F4F386FE3B78">
    <w:name w:val="C9A1A675F9244ED88D68F4F386FE3B78"/>
  </w:style>
  <w:style w:type="paragraph" w:customStyle="1" w:styleId="1C5631E9B0FD4FB79A29F14E0587F1A0">
    <w:name w:val="1C5631E9B0FD4FB79A29F14E0587F1A0"/>
  </w:style>
  <w:style w:type="paragraph" w:customStyle="1" w:styleId="106CB113349B44A0A11B54C8756BCB92">
    <w:name w:val="106CB113349B44A0A11B54C8756BCB92"/>
  </w:style>
  <w:style w:type="paragraph" w:customStyle="1" w:styleId="317C38C7D2DF4E7E93C4264E57407FD4">
    <w:name w:val="317C38C7D2DF4E7E93C4264E57407FD4"/>
  </w:style>
  <w:style w:type="paragraph" w:customStyle="1" w:styleId="FE53B93330A94A2380FB72F334F3D0B7">
    <w:name w:val="FE53B93330A94A2380FB72F334F3D0B7"/>
  </w:style>
  <w:style w:type="paragraph" w:customStyle="1" w:styleId="01878E7221B54443ACB8752965F61CD6">
    <w:name w:val="01878E7221B54443ACB8752965F61CD6"/>
  </w:style>
  <w:style w:type="paragraph" w:customStyle="1" w:styleId="7A932646822D46B7A5FF078946488D07">
    <w:name w:val="7A932646822D46B7A5FF078946488D07"/>
  </w:style>
  <w:style w:type="paragraph" w:customStyle="1" w:styleId="E8C0EC9D68064669BAEA62AAD0D552AF">
    <w:name w:val="E8C0EC9D68064669BAEA62AAD0D552AF"/>
  </w:style>
  <w:style w:type="character" w:styleId="Hyperlink">
    <w:name w:val="Hyperlink"/>
    <w:basedOn w:val="Standaardalinea-lettertype"/>
    <w:uiPriority w:val="99"/>
    <w:unhideWhenUsed/>
    <w:rPr>
      <w:color w:val="ED7D31" w:themeColor="accent2"/>
      <w:u w:val="single"/>
    </w:rPr>
  </w:style>
  <w:style w:type="paragraph" w:customStyle="1" w:styleId="FEBAE2666E544FC9BBC0FE780C8EDF46">
    <w:name w:val="FEBAE2666E544FC9BBC0FE780C8EDF46"/>
  </w:style>
  <w:style w:type="paragraph" w:customStyle="1" w:styleId="58191CD5E4304085AEA83EF28C553E16">
    <w:name w:val="58191CD5E4304085AEA83EF28C553E16"/>
  </w:style>
  <w:style w:type="paragraph" w:customStyle="1" w:styleId="F507F64D02B84F5A9E15DC2747C28F98">
    <w:name w:val="F507F64D02B84F5A9E15DC2747C28F98"/>
  </w:style>
  <w:style w:type="paragraph" w:customStyle="1" w:styleId="1C39FE2A211842C6B7563D11E6F80A7A">
    <w:name w:val="1C39FE2A211842C6B7563D11E6F80A7A"/>
  </w:style>
  <w:style w:type="paragraph" w:customStyle="1" w:styleId="42799CDC50D44F8298C4EDCAA07430D9">
    <w:name w:val="42799CDC50D44F8298C4EDCAA07430D9"/>
  </w:style>
  <w:style w:type="paragraph" w:customStyle="1" w:styleId="2919B0D6D382490CA0D1FFADF656882A">
    <w:name w:val="2919B0D6D382490CA0D1FFADF656882A"/>
  </w:style>
  <w:style w:type="paragraph" w:customStyle="1" w:styleId="E99408356BF041F7888A474699B7B35A">
    <w:name w:val="E99408356BF041F7888A474699B7B35A"/>
  </w:style>
  <w:style w:type="paragraph" w:customStyle="1" w:styleId="FD038868864A4453AE1E7A1B28386195">
    <w:name w:val="FD038868864A4453AE1E7A1B28386195"/>
  </w:style>
  <w:style w:type="paragraph" w:customStyle="1" w:styleId="8B60D9DFD9E342259380F7F9F7D36833">
    <w:name w:val="8B60D9DFD9E342259380F7F9F7D36833"/>
  </w:style>
  <w:style w:type="paragraph" w:customStyle="1" w:styleId="68223ACA654246CCBE293E408042FE9E">
    <w:name w:val="68223ACA654246CCBE293E408042FE9E"/>
  </w:style>
  <w:style w:type="paragraph" w:customStyle="1" w:styleId="2A4726867CC74E22A400957C8EA20B4D">
    <w:name w:val="2A4726867CC74E22A400957C8EA20B4D"/>
  </w:style>
  <w:style w:type="paragraph" w:customStyle="1" w:styleId="58ED2ED4C03C48E493B154F9CAC2DA86">
    <w:name w:val="58ED2ED4C03C48E493B154F9CAC2DA86"/>
  </w:style>
  <w:style w:type="paragraph" w:customStyle="1" w:styleId="3A65521F04A44621BCC1683545ED6EBF">
    <w:name w:val="3A65521F04A44621BCC1683545ED6EBF"/>
  </w:style>
  <w:style w:type="paragraph" w:customStyle="1" w:styleId="DEB0CA0CF59E405DACDE820FF0C4A3C3">
    <w:name w:val="DEB0CA0CF59E405DACDE820FF0C4A3C3"/>
  </w:style>
  <w:style w:type="paragraph" w:customStyle="1" w:styleId="2C3D23E1077A47F581716F75F4BB3146">
    <w:name w:val="2C3D23E1077A47F581716F75F4BB3146"/>
  </w:style>
  <w:style w:type="paragraph" w:customStyle="1" w:styleId="A74685B54C8941978FCD5F9017224B52">
    <w:name w:val="A74685B54C8941978FCD5F9017224B52"/>
  </w:style>
  <w:style w:type="paragraph" w:customStyle="1" w:styleId="0C2E26BFD4C546158AACA3ED1B8DA848">
    <w:name w:val="0C2E26BFD4C546158AACA3ED1B8DA848"/>
  </w:style>
  <w:style w:type="paragraph" w:customStyle="1" w:styleId="B4982090383D4AF98C4BF201504F74E8">
    <w:name w:val="B4982090383D4AF98C4BF201504F74E8"/>
  </w:style>
  <w:style w:type="paragraph" w:customStyle="1" w:styleId="324AEE5A350F4BE6ACB9E964B40DF6DD">
    <w:name w:val="324AEE5A350F4BE6ACB9E964B40DF6DD"/>
  </w:style>
  <w:style w:type="paragraph" w:customStyle="1" w:styleId="09C2638670EA4E1DA99196FADE55819F">
    <w:name w:val="09C2638670EA4E1DA99196FADE55819F"/>
  </w:style>
  <w:style w:type="paragraph" w:customStyle="1" w:styleId="17F9DFF5DCBE4D2CAE9C59FFBEC416DD">
    <w:name w:val="17F9DFF5DCBE4D2CAE9C59FFBEC416DD"/>
  </w:style>
  <w:style w:type="paragraph" w:customStyle="1" w:styleId="3227BC1991D44BCD91A42C75E1900BAD">
    <w:name w:val="3227BC1991D44BCD91A42C75E1900BAD"/>
  </w:style>
  <w:style w:type="paragraph" w:customStyle="1" w:styleId="38667F46C8E84744B97AF3378B8103D7">
    <w:name w:val="38667F46C8E84744B97AF3378B8103D7"/>
  </w:style>
  <w:style w:type="paragraph" w:customStyle="1" w:styleId="18A72143EACA40F7AA45600FB7ECFF96">
    <w:name w:val="18A72143EACA40F7AA45600FB7ECFF96"/>
  </w:style>
  <w:style w:type="paragraph" w:customStyle="1" w:styleId="64D6F420796B4BCF9819F4E4AED88CC7">
    <w:name w:val="64D6F420796B4BCF9819F4E4AED88CC7"/>
  </w:style>
  <w:style w:type="paragraph" w:customStyle="1" w:styleId="5870EC08812843699A95511C82C7DE58">
    <w:name w:val="5870EC08812843699A95511C82C7DE58"/>
  </w:style>
  <w:style w:type="paragraph" w:customStyle="1" w:styleId="49AA4BC24EBA45649923F1B519D94876">
    <w:name w:val="49AA4BC24EBA45649923F1B519D94876"/>
  </w:style>
  <w:style w:type="paragraph" w:customStyle="1" w:styleId="AA963AF5529047A6A67BC3ACB46B864C">
    <w:name w:val="AA963AF5529047A6A67BC3ACB46B864C"/>
  </w:style>
  <w:style w:type="paragraph" w:customStyle="1" w:styleId="130F02807A2F42CB8A0368AE29521117">
    <w:name w:val="130F02807A2F42CB8A0368AE29521117"/>
  </w:style>
  <w:style w:type="paragraph" w:customStyle="1" w:styleId="F62035E81E9344DBBCE8A0F5E3DB46A1">
    <w:name w:val="F62035E81E9344DBBCE8A0F5E3DB46A1"/>
  </w:style>
  <w:style w:type="character" w:customStyle="1" w:styleId="Kop2Char">
    <w:name w:val="Kop 2 Char"/>
    <w:basedOn w:val="Standaardalinea-lettertype"/>
    <w:link w:val="Kop2"/>
    <w:uiPriority w:val="9"/>
    <w:rsid w:val="00223029"/>
    <w:rPr>
      <w:rFonts w:asciiTheme="majorHAnsi" w:eastAsiaTheme="majorEastAsia" w:hAnsiTheme="majorHAnsi" w:cstheme="majorBidi"/>
      <w:b/>
      <w:bCs/>
      <w:caps/>
      <w:szCs w:val="26"/>
      <w:lang w:val="nl-NL" w:eastAsia="ja-JP"/>
    </w:rPr>
  </w:style>
  <w:style w:type="paragraph" w:customStyle="1" w:styleId="3352E314143E44F6A9789EBE2C767C93">
    <w:name w:val="3352E314143E44F6A9789EBE2C767C93"/>
  </w:style>
  <w:style w:type="paragraph" w:customStyle="1" w:styleId="41AFA6A71DC44957BDF9B96E7F07961A">
    <w:name w:val="41AFA6A71DC44957BDF9B96E7F07961A"/>
    <w:rsid w:val="00223029"/>
  </w:style>
  <w:style w:type="paragraph" w:customStyle="1" w:styleId="4902CDF5417140219D920D2399B45BD7">
    <w:name w:val="4902CDF5417140219D920D2399B45BD7"/>
    <w:rsid w:val="00223029"/>
  </w:style>
  <w:style w:type="paragraph" w:customStyle="1" w:styleId="CAB27725FBD54B1E8045697B742A1FC3">
    <w:name w:val="CAB27725FBD54B1E8045697B742A1FC3"/>
    <w:rsid w:val="00223029"/>
  </w:style>
  <w:style w:type="paragraph" w:customStyle="1" w:styleId="AD444C46C67E441E952BCEDDA15CBFF3">
    <w:name w:val="AD444C46C67E441E952BCEDDA15CBFF3"/>
    <w:rsid w:val="00223029"/>
  </w:style>
  <w:style w:type="paragraph" w:customStyle="1" w:styleId="B6A5A26BAD7D4C05B3193C3E5A278195">
    <w:name w:val="B6A5A26BAD7D4C05B3193C3E5A278195"/>
    <w:rsid w:val="00223029"/>
  </w:style>
  <w:style w:type="paragraph" w:customStyle="1" w:styleId="A804F11046EE4E7591BA05DA1725BEE7">
    <w:name w:val="A804F11046EE4E7591BA05DA1725BEE7"/>
    <w:rsid w:val="00223029"/>
  </w:style>
  <w:style w:type="paragraph" w:customStyle="1" w:styleId="E48FF818679A44BC83D21218B37B911B">
    <w:name w:val="E48FF818679A44BC83D21218B37B911B"/>
    <w:rsid w:val="00223029"/>
  </w:style>
  <w:style w:type="paragraph" w:customStyle="1" w:styleId="43D0142663A84C0A914099BF559D9FAF">
    <w:name w:val="43D0142663A84C0A914099BF559D9FAF"/>
    <w:rsid w:val="00223029"/>
  </w:style>
  <w:style w:type="paragraph" w:customStyle="1" w:styleId="F0FC9143702A4C87A7EA4B4A1294673D">
    <w:name w:val="F0FC9143702A4C87A7EA4B4A1294673D"/>
    <w:rsid w:val="00223029"/>
  </w:style>
  <w:style w:type="paragraph" w:customStyle="1" w:styleId="FA4070EFAA864B9195FE48EBE1A9D2C9">
    <w:name w:val="FA4070EFAA864B9195FE48EBE1A9D2C9"/>
    <w:rsid w:val="00223029"/>
  </w:style>
  <w:style w:type="paragraph" w:customStyle="1" w:styleId="518622EBB69440DC80EE6E4FEF540DF7">
    <w:name w:val="518622EBB69440DC80EE6E4FEF540DF7"/>
    <w:rsid w:val="00223029"/>
  </w:style>
  <w:style w:type="paragraph" w:customStyle="1" w:styleId="4B3E8099A2064E189A88AE92F7512A19">
    <w:name w:val="4B3E8099A2064E189A88AE92F7512A19"/>
    <w:rsid w:val="00223029"/>
  </w:style>
  <w:style w:type="paragraph" w:customStyle="1" w:styleId="34036A4CD6B74923982BE7D59FEAC47F">
    <w:name w:val="34036A4CD6B74923982BE7D59FEAC47F"/>
    <w:rsid w:val="00223029"/>
  </w:style>
  <w:style w:type="paragraph" w:customStyle="1" w:styleId="A521A35827BE4141A946680109881110">
    <w:name w:val="A521A35827BE4141A946680109881110"/>
    <w:rsid w:val="00223029"/>
  </w:style>
  <w:style w:type="paragraph" w:customStyle="1" w:styleId="6B87EB3498BB463982C4C7CF2A475A35">
    <w:name w:val="6B87EB3498BB463982C4C7CF2A475A35"/>
    <w:rsid w:val="00223029"/>
  </w:style>
  <w:style w:type="paragraph" w:customStyle="1" w:styleId="C5F7C8B2B7104F03BE2C03490F69D96D">
    <w:name w:val="C5F7C8B2B7104F03BE2C03490F69D96D"/>
    <w:rsid w:val="00223029"/>
  </w:style>
  <w:style w:type="paragraph" w:customStyle="1" w:styleId="B1A004DC95CD4A008FA695C72FC104E3">
    <w:name w:val="B1A004DC95CD4A008FA695C72FC104E3"/>
    <w:rsid w:val="00223029"/>
  </w:style>
  <w:style w:type="paragraph" w:customStyle="1" w:styleId="0221FE44B93B4E4593B8F5979061D177">
    <w:name w:val="0221FE44B93B4E4593B8F5979061D177"/>
    <w:rsid w:val="00223029"/>
  </w:style>
  <w:style w:type="paragraph" w:customStyle="1" w:styleId="9B71ED49488142199E3E993F05695D73">
    <w:name w:val="9B71ED49488142199E3E993F05695D73"/>
    <w:rsid w:val="00223029"/>
  </w:style>
  <w:style w:type="paragraph" w:customStyle="1" w:styleId="BAFF1CFC26BE4A02A89393CC23A0384D">
    <w:name w:val="BAFF1CFC26BE4A02A89393CC23A0384D"/>
    <w:rsid w:val="00223029"/>
  </w:style>
  <w:style w:type="paragraph" w:customStyle="1" w:styleId="EC3D996F37394BB7B632CA437E6C7957">
    <w:name w:val="EC3D996F37394BB7B632CA437E6C7957"/>
    <w:rsid w:val="00223029"/>
  </w:style>
  <w:style w:type="paragraph" w:customStyle="1" w:styleId="DC551EB5D6B449A083786A1861F8A2D1">
    <w:name w:val="DC551EB5D6B449A083786A1861F8A2D1"/>
    <w:rsid w:val="00223029"/>
  </w:style>
  <w:style w:type="paragraph" w:customStyle="1" w:styleId="4FAC21B3824C47FB983E3094A568568F">
    <w:name w:val="4FAC21B3824C47FB983E3094A568568F"/>
    <w:rsid w:val="00223029"/>
  </w:style>
  <w:style w:type="paragraph" w:customStyle="1" w:styleId="E7AA22BB069A497D8361291CB80CFC7B">
    <w:name w:val="E7AA22BB069A497D8361291CB80CFC7B"/>
    <w:rsid w:val="00223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Blauwgrijs cv</Template>
  <TotalTime>0</TotalTime>
  <Pages>2</Pages>
  <Words>558</Words>
  <Characters>3069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2019-11-30T15:52:00Z</dcterms:created>
  <dcterms:modified xsi:type="dcterms:W3CDTF">2019-11-30T15:52:00Z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